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410"/>
        <w:gridCol w:w="4950"/>
      </w:tblGrid>
      <w:tr w:rsidR="00D92B95" w14:paraId="599B37D1" w14:textId="77777777" w:rsidTr="0027687B">
        <w:tc>
          <w:tcPr>
            <w:tcW w:w="4410" w:type="dxa"/>
            <w:vAlign w:val="bottom"/>
          </w:tcPr>
          <w:p w14:paraId="1AEAD784" w14:textId="4C19EA28" w:rsidR="00C84833" w:rsidRDefault="00000000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FDE032B21711443953203BEE2A5DFF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27687B">
                  <w:t>David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5D6689AD33BC8C4EBFE6DBA9BEF19DF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27687B">
                  <w:t>Fox</w:t>
                </w:r>
              </w:sdtContent>
            </w:sdt>
          </w:p>
        </w:tc>
        <w:tc>
          <w:tcPr>
            <w:tcW w:w="4950" w:type="dxa"/>
            <w:vAlign w:val="bottom"/>
          </w:tcPr>
          <w:tbl>
            <w:tblPr>
              <w:tblStyle w:val="TableGrid"/>
              <w:tblW w:w="50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572"/>
              <w:gridCol w:w="492"/>
            </w:tblGrid>
            <w:tr w:rsidR="00932D92" w:rsidRPr="009D0878" w14:paraId="40FE662F" w14:textId="77777777" w:rsidTr="0027687B">
              <w:trPr>
                <w:trHeight w:val="319"/>
              </w:trPr>
              <w:tc>
                <w:tcPr>
                  <w:tcW w:w="457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E5AA21E" w14:textId="61898B74" w:rsidR="004E2970" w:rsidRPr="009D0878" w:rsidRDefault="00000000" w:rsidP="0027687B">
                  <w:pPr>
                    <w:pStyle w:val="ContactInfo"/>
                    <w:jc w:val="left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AFB34F85D8A105489A388E053C4B8A4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27687B">
                        <w:t xml:space="preserve">          630 4th Ave </w:t>
                      </w:r>
                      <w:proofErr w:type="gramStart"/>
                      <w:r w:rsidR="0027687B">
                        <w:t>West  Dickinson</w:t>
                      </w:r>
                      <w:proofErr w:type="gramEnd"/>
                      <w:r w:rsidR="0027687B">
                        <w:t>, ND</w:t>
                      </w:r>
                    </w:sdtContent>
                  </w:sdt>
                </w:p>
              </w:tc>
              <w:tc>
                <w:tcPr>
                  <w:tcW w:w="49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60A3775" w14:textId="649B1AE6" w:rsidR="00932D92" w:rsidRPr="009D0878" w:rsidRDefault="0027687B" w:rsidP="0027687B">
                  <w:pPr>
                    <w:pStyle w:val="Icons"/>
                    <w:jc w:val="left"/>
                  </w:pPr>
                  <w:r>
                    <w:t xml:space="preserve">   </w:t>
                  </w:r>
                  <w:r w:rsidR="00932D92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775FA6" wp14:editId="359D2611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EB042F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8C6C651" w14:textId="77777777" w:rsidTr="0027687B">
              <w:trPr>
                <w:trHeight w:val="319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D0FAC270DE22E040BB2C903126B17B3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572" w:type="dxa"/>
                      <w:tcMar>
                        <w:left w:w="720" w:type="dxa"/>
                        <w:right w:w="29" w:type="dxa"/>
                      </w:tcMar>
                    </w:tcPr>
                    <w:p w14:paraId="7AA2FB60" w14:textId="3C174ABD" w:rsidR="00932D92" w:rsidRPr="009D0878" w:rsidRDefault="0027687B" w:rsidP="0027687B">
                      <w:pPr>
                        <w:pStyle w:val="ContactInfo"/>
                        <w:jc w:val="left"/>
                      </w:pPr>
                      <w:r>
                        <w:t xml:space="preserve">                          701-264-0316</w:t>
                      </w:r>
                    </w:p>
                  </w:tc>
                </w:sdtContent>
              </w:sdt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59929E1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8CA2DF2" wp14:editId="2F51799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A1105F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E168845" w14:textId="77777777" w:rsidTr="0027687B">
              <w:trPr>
                <w:trHeight w:val="301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B5BEDCBA410ABE4EB02E02F13385F3D2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572" w:type="dxa"/>
                      <w:tcMar>
                        <w:left w:w="720" w:type="dxa"/>
                        <w:right w:w="29" w:type="dxa"/>
                      </w:tcMar>
                    </w:tcPr>
                    <w:p w14:paraId="2CB310F5" w14:textId="03708580" w:rsidR="00932D92" w:rsidRPr="009D0878" w:rsidRDefault="0027687B" w:rsidP="0027687B">
                      <w:pPr>
                        <w:pStyle w:val="ContactInfo"/>
                        <w:jc w:val="left"/>
                      </w:pPr>
                      <w:r>
                        <w:t xml:space="preserve">               Davidfox967@yahoo.com</w:t>
                      </w:r>
                    </w:p>
                  </w:tc>
                </w:sdtContent>
              </w:sdt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6C9E4052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B2D6DE" wp14:editId="5EE9FF4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5045E9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0EB28E7" w14:textId="77777777" w:rsidTr="0027687B">
              <w:trPr>
                <w:trHeight w:val="319"/>
              </w:trPr>
              <w:tc>
                <w:tcPr>
                  <w:tcW w:w="4572" w:type="dxa"/>
                  <w:tcMar>
                    <w:left w:w="720" w:type="dxa"/>
                    <w:right w:w="29" w:type="dxa"/>
                  </w:tcMar>
                  <w:vAlign w:val="center"/>
                </w:tcPr>
                <w:p w14:paraId="117689EC" w14:textId="44C374D3" w:rsidR="00932D92" w:rsidRPr="009D0878" w:rsidRDefault="0027687B" w:rsidP="0027687B">
                  <w:pPr>
                    <w:pStyle w:val="ContactInfo"/>
                    <w:jc w:val="center"/>
                  </w:pPr>
                  <w:hyperlink r:id="rId9" w:history="1">
                    <w:r w:rsidRPr="003203DA">
                      <w:rPr>
                        <w:rStyle w:val="Hyperlink"/>
                        <w:sz w:val="20"/>
                      </w:rPr>
                      <w:t>www.linkedin.com/in/davidfox967</w:t>
                    </w:r>
                  </w:hyperlink>
                </w:p>
              </w:tc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0B95E7D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1F23D13" wp14:editId="551DE149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BEBF09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63D9E7F" w14:textId="77777777" w:rsidTr="0027687B">
              <w:trPr>
                <w:trHeight w:val="198"/>
              </w:trPr>
              <w:tc>
                <w:tcPr>
                  <w:tcW w:w="4572" w:type="dxa"/>
                  <w:tcMar>
                    <w:left w:w="720" w:type="dxa"/>
                    <w:right w:w="29" w:type="dxa"/>
                  </w:tcMar>
                  <w:vAlign w:val="center"/>
                </w:tcPr>
                <w:p w14:paraId="288CCF94" w14:textId="0F29E18A" w:rsidR="00932D92" w:rsidRPr="009D0878" w:rsidRDefault="00000000" w:rsidP="0027687B">
                  <w:pPr>
                    <w:pStyle w:val="ContactInfo"/>
                    <w:jc w:val="center"/>
                  </w:pPr>
                  <w:hyperlink r:id="rId10" w:history="1">
                    <w:r w:rsidR="0027687B" w:rsidRPr="0027687B">
                      <w:rPr>
                        <w:rStyle w:val="Hyperlink"/>
                      </w:rPr>
                      <w:t>www.dfoxden.com</w:t>
                    </w:r>
                  </w:hyperlink>
                </w:p>
              </w:tc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3D043A4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658901F" wp14:editId="3E9DF6F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1AE39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4F65802" w14:textId="77777777" w:rsidR="00D92B95" w:rsidRDefault="00D92B95" w:rsidP="009D3336">
            <w:pPr>
              <w:pStyle w:val="Header"/>
            </w:pPr>
          </w:p>
        </w:tc>
      </w:tr>
    </w:tbl>
    <w:p w14:paraId="32B926C4" w14:textId="3EE6DF8C" w:rsidR="00C43D65" w:rsidRDefault="0027687B" w:rsidP="0027687B">
      <w:pPr>
        <w:spacing w:after="199"/>
        <w:ind w:left="-5"/>
      </w:pPr>
      <w:r>
        <w:t>Motivated Foreman with 14 years of construction and engineering experience. Taking my passion for building, leadership, and problem solving in a new direction.  Front-end development is a way to change my medium to build meaningful and long-lasting user experiences. The pace I am able to grow in my current trade has slowed due to my experience and available opportunities. I am energized by the growth prospects that this new quest in software development has to o</w:t>
      </w:r>
      <w:r>
        <w:rPr>
          <w:rFonts w:ascii="Calibri" w:eastAsia="Calibri" w:hAnsi="Calibri" w:cs="Calibri"/>
        </w:rPr>
        <w:t>ff</w:t>
      </w:r>
      <w:r>
        <w:t>er.</w:t>
      </w:r>
    </w:p>
    <w:p w14:paraId="0410FEE1" w14:textId="740FD7D8" w:rsidR="00AD13CB" w:rsidRDefault="0027687B" w:rsidP="00AD13CB">
      <w:pPr>
        <w:pStyle w:val="Heading1"/>
      </w:pPr>
      <w:r>
        <w:t xml:space="preserve">Technical </w:t>
      </w:r>
      <w:sdt>
        <w:sdtPr>
          <w:alias w:val="Skills:"/>
          <w:tag w:val="Skills:"/>
          <w:id w:val="-891506033"/>
          <w:placeholder>
            <w:docPart w:val="C54A05F44434C1488FCC12F0E2156AAA"/>
          </w:placeholder>
          <w:temporary/>
          <w:showingPlcHdr/>
          <w15:appearance w15:val="hidden"/>
        </w:sdtPr>
        <w:sdtContent>
          <w:r w:rsidR="004937AE">
            <w:t>Skills</w:t>
          </w:r>
        </w:sdtContent>
      </w:sdt>
    </w:p>
    <w:tbl>
      <w:tblPr>
        <w:tblStyle w:val="TableGrid"/>
        <w:tblW w:w="553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3196"/>
        <w:gridCol w:w="3580"/>
        <w:gridCol w:w="3580"/>
      </w:tblGrid>
      <w:tr w:rsidR="0027687B" w14:paraId="6C16D77B" w14:textId="6832115E" w:rsidTr="0027687B">
        <w:tc>
          <w:tcPr>
            <w:tcW w:w="3195" w:type="dxa"/>
          </w:tcPr>
          <w:p w14:paraId="1B0EB0C4" w14:textId="3A99695C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HTML/CSS</w:t>
            </w:r>
          </w:p>
          <w:p w14:paraId="4051655E" w14:textId="0CB0AA89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JavaScript</w:t>
            </w:r>
          </w:p>
          <w:p w14:paraId="54A204FC" w14:textId="77777777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Responsive Web Design</w:t>
            </w:r>
          </w:p>
          <w:p w14:paraId="1EC344CA" w14:textId="77777777" w:rsid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React</w:t>
            </w:r>
          </w:p>
          <w:p w14:paraId="1DA01D6E" w14:textId="42B0FDDA" w:rsidR="00413300" w:rsidRPr="0027687B" w:rsidRDefault="00413300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Vue.js</w:t>
            </w:r>
          </w:p>
        </w:tc>
        <w:tc>
          <w:tcPr>
            <w:tcW w:w="3580" w:type="dxa"/>
            <w:tcMar>
              <w:left w:w="360" w:type="dxa"/>
              <w:right w:w="0" w:type="dxa"/>
            </w:tcMar>
          </w:tcPr>
          <w:p w14:paraId="6874C875" w14:textId="5065CD3A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MongoDB</w:t>
            </w:r>
          </w:p>
          <w:p w14:paraId="6D60CDDF" w14:textId="77777777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Mongoose</w:t>
            </w:r>
          </w:p>
          <w:p w14:paraId="37606E79" w14:textId="3A16283F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Accessibility</w:t>
            </w:r>
          </w:p>
          <w:p w14:paraId="58AF8F65" w14:textId="1B0779F3" w:rsid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React Router</w:t>
            </w:r>
          </w:p>
          <w:p w14:paraId="08DE2C62" w14:textId="2479C8D3" w:rsidR="00413300" w:rsidRPr="0027687B" w:rsidRDefault="00413300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Tailwind</w:t>
            </w:r>
          </w:p>
          <w:p w14:paraId="633B1162" w14:textId="2BC8EEBC" w:rsidR="0027687B" w:rsidRPr="0027687B" w:rsidRDefault="0027687B" w:rsidP="0027687B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007FAB" w:themeColor="accent1"/>
                <w:sz w:val="24"/>
                <w:szCs w:val="24"/>
              </w:rPr>
            </w:pPr>
          </w:p>
        </w:tc>
        <w:tc>
          <w:tcPr>
            <w:tcW w:w="3580" w:type="dxa"/>
          </w:tcPr>
          <w:p w14:paraId="2285D261" w14:textId="77777777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Git</w:t>
            </w:r>
          </w:p>
          <w:p w14:paraId="5CBE878B" w14:textId="3D04232A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GitHub</w:t>
            </w:r>
          </w:p>
          <w:p w14:paraId="3A1D8C54" w14:textId="77777777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Heroku</w:t>
            </w:r>
          </w:p>
          <w:p w14:paraId="54248412" w14:textId="77777777" w:rsid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Express JS</w:t>
            </w:r>
          </w:p>
          <w:p w14:paraId="63D12DB2" w14:textId="3A1AC68E" w:rsidR="00413300" w:rsidRPr="0027687B" w:rsidRDefault="00413300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Vite</w:t>
            </w:r>
          </w:p>
        </w:tc>
      </w:tr>
    </w:tbl>
    <w:p w14:paraId="435585B1" w14:textId="77777777" w:rsidR="005B1D68" w:rsidRDefault="00000000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80BF8C5BFF81304CA62CA1DB7BB799DA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42F6A274" w14:textId="3C511B05" w:rsidR="0023705D" w:rsidRPr="00D413F9" w:rsidRDefault="0027687B" w:rsidP="00D413F9">
      <w:pPr>
        <w:pStyle w:val="Heading3"/>
      </w:pPr>
      <w:r>
        <w:t>2021-pRESENT</w:t>
      </w:r>
    </w:p>
    <w:p w14:paraId="0AC31D1A" w14:textId="00E3425D" w:rsidR="0023705D" w:rsidRDefault="0027687B" w:rsidP="00513EFC">
      <w:pPr>
        <w:pStyle w:val="Heading2"/>
        <w:rPr>
          <w:rStyle w:val="Emphasis"/>
        </w:rPr>
      </w:pPr>
      <w:r>
        <w:t>Web-Developer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Dickinson, ND</w:t>
      </w:r>
    </w:p>
    <w:p w14:paraId="2975A342" w14:textId="11B95106" w:rsidR="0027687B" w:rsidRDefault="0027687B" w:rsidP="00513EFC">
      <w:pPr>
        <w:pStyle w:val="Heading2"/>
      </w:pPr>
    </w:p>
    <w:p w14:paraId="0D661F89" w14:textId="6A26DCBB" w:rsidR="00E745B8" w:rsidRPr="00513EFC" w:rsidRDefault="00E745B8" w:rsidP="00E745B8">
      <w:pPr>
        <w:pStyle w:val="ListParagraph"/>
        <w:numPr>
          <w:ilvl w:val="0"/>
          <w:numId w:val="13"/>
        </w:numPr>
        <w:spacing w:line="276" w:lineRule="auto"/>
      </w:pPr>
      <w:r>
        <w:t>Simulated Agile development lifecycle by utilizing Jira to track issues, Confluence for documentation, and Git/GitHub for version control</w:t>
      </w:r>
    </w:p>
    <w:p w14:paraId="7A402391" w14:textId="5CE6BD58" w:rsidR="00D413F9" w:rsidRDefault="00E745B8" w:rsidP="00E745B8">
      <w:pPr>
        <w:pStyle w:val="ListParagraph"/>
        <w:numPr>
          <w:ilvl w:val="0"/>
          <w:numId w:val="13"/>
        </w:numPr>
        <w:spacing w:line="276" w:lineRule="auto"/>
      </w:pPr>
      <w:r>
        <w:t xml:space="preserve">Architected and developed </w:t>
      </w:r>
      <w:r w:rsidR="0027687B">
        <w:t>React web application using MERN stack</w:t>
      </w:r>
      <w:r w:rsidR="00413300">
        <w:t xml:space="preserve"> hosted on Netlify and Heroku</w:t>
      </w:r>
      <w:r w:rsidR="0027687B">
        <w:t xml:space="preserve"> for tracking jobsites, materials, and location</w:t>
      </w:r>
      <w:r>
        <w:t>s</w:t>
      </w:r>
    </w:p>
    <w:p w14:paraId="68A552B1" w14:textId="304010A0" w:rsidR="0027687B" w:rsidRDefault="00E745B8" w:rsidP="00E745B8">
      <w:pPr>
        <w:pStyle w:val="ListParagraph"/>
        <w:numPr>
          <w:ilvl w:val="0"/>
          <w:numId w:val="13"/>
        </w:numPr>
        <w:spacing w:line="276" w:lineRule="auto"/>
      </w:pPr>
      <w:r>
        <w:t xml:space="preserve">Developed </w:t>
      </w:r>
      <w:r w:rsidR="0027687B">
        <w:t>React SPA web application using Spotify’s REST API for making playlists</w:t>
      </w:r>
    </w:p>
    <w:p w14:paraId="24CA9834" w14:textId="669D82A0" w:rsidR="00413300" w:rsidRDefault="00413300" w:rsidP="00E745B8">
      <w:pPr>
        <w:pStyle w:val="ListParagraph"/>
        <w:numPr>
          <w:ilvl w:val="0"/>
          <w:numId w:val="13"/>
        </w:numPr>
        <w:spacing w:line="276" w:lineRule="auto"/>
      </w:pPr>
      <w:r>
        <w:t xml:space="preserve">Created Vue SPA portfolio using Vite CLI and Tailwind </w:t>
      </w:r>
    </w:p>
    <w:p w14:paraId="167D7EC9" w14:textId="0D120148" w:rsidR="0027687B" w:rsidRDefault="0027687B" w:rsidP="00E745B8">
      <w:pPr>
        <w:pStyle w:val="ListParagraph"/>
        <w:numPr>
          <w:ilvl w:val="0"/>
          <w:numId w:val="13"/>
        </w:numPr>
        <w:spacing w:line="276" w:lineRule="auto"/>
      </w:pPr>
      <w:r>
        <w:t>Built a digital battleship game using HTML/CSS and JavaScript</w:t>
      </w:r>
    </w:p>
    <w:p w14:paraId="6775B424" w14:textId="5D714927" w:rsidR="0027687B" w:rsidRDefault="0027687B" w:rsidP="00E745B8">
      <w:pPr>
        <w:pStyle w:val="ListParagraph"/>
        <w:numPr>
          <w:ilvl w:val="0"/>
          <w:numId w:val="13"/>
        </w:numPr>
        <w:spacing w:line="276" w:lineRule="auto"/>
      </w:pPr>
      <w:r>
        <w:t>Developed “Find the Hat” game using JavaScript to run and play in the terminal</w:t>
      </w:r>
    </w:p>
    <w:p w14:paraId="75C219AB" w14:textId="77777777" w:rsidR="0027687B" w:rsidRDefault="0027687B" w:rsidP="0027687B">
      <w:pPr>
        <w:pStyle w:val="ListParagraph"/>
        <w:spacing w:line="276" w:lineRule="auto"/>
      </w:pPr>
    </w:p>
    <w:p w14:paraId="09A16991" w14:textId="53740CC3" w:rsidR="00D413F9" w:rsidRPr="00D413F9" w:rsidRDefault="0027687B" w:rsidP="00D413F9">
      <w:pPr>
        <w:pStyle w:val="Heading3"/>
      </w:pPr>
      <w:r>
        <w:t>2015-Present</w:t>
      </w:r>
    </w:p>
    <w:p w14:paraId="105B84C5" w14:textId="0FC6CA63" w:rsidR="00D413F9" w:rsidRPr="00513EFC" w:rsidRDefault="0027687B" w:rsidP="00513EFC">
      <w:pPr>
        <w:pStyle w:val="Heading2"/>
      </w:pPr>
      <w:r w:rsidRPr="0027687B">
        <w:rPr>
          <w:rFonts w:eastAsia="Calibri" w:cs="Calibri"/>
        </w:rPr>
        <w:t>Crew Foreman</w:t>
      </w:r>
      <w:r>
        <w:rPr>
          <w:rFonts w:ascii="Calibri" w:eastAsia="Calibri" w:hAnsi="Calibri" w:cs="Calibri"/>
        </w:rPr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Miller Insulation</w:t>
      </w:r>
    </w:p>
    <w:p w14:paraId="3E26D5DD" w14:textId="69C00984" w:rsidR="0027687B" w:rsidRDefault="0027687B" w:rsidP="0027687B">
      <w:pPr>
        <w:pStyle w:val="ListParagraph"/>
        <w:numPr>
          <w:ilvl w:val="0"/>
          <w:numId w:val="15"/>
        </w:numPr>
        <w:spacing w:line="276" w:lineRule="auto"/>
      </w:pPr>
      <w:r>
        <w:t xml:space="preserve">Assess projects for material, safety, schedule, and labor requirements </w:t>
      </w:r>
    </w:p>
    <w:p w14:paraId="72E75C58" w14:textId="5662C85F" w:rsidR="0027687B" w:rsidRDefault="0027687B" w:rsidP="0027687B">
      <w:pPr>
        <w:pStyle w:val="ListParagraph"/>
        <w:numPr>
          <w:ilvl w:val="0"/>
          <w:numId w:val="15"/>
        </w:numPr>
        <w:spacing w:line="276" w:lineRule="auto"/>
      </w:pPr>
      <w:r>
        <w:t>Complete projects within budget and time constraints</w:t>
      </w:r>
    </w:p>
    <w:p w14:paraId="30CE8CBD" w14:textId="5FC8A840" w:rsidR="0027687B" w:rsidRDefault="0027687B" w:rsidP="0027687B">
      <w:pPr>
        <w:pStyle w:val="ListParagraph"/>
        <w:numPr>
          <w:ilvl w:val="0"/>
          <w:numId w:val="15"/>
        </w:numPr>
        <w:spacing w:line="276" w:lineRule="auto"/>
      </w:pPr>
      <w:r>
        <w:t>Influenc</w:t>
      </w:r>
      <w:r w:rsidR="00E745B8">
        <w:t>e</w:t>
      </w:r>
      <w:r>
        <w:t xml:space="preserve"> without authority to develop individuals into highly functional teams</w:t>
      </w:r>
    </w:p>
    <w:p w14:paraId="7EF9F05E" w14:textId="6273ABAB" w:rsidR="0027687B" w:rsidRDefault="0027687B" w:rsidP="0027687B">
      <w:pPr>
        <w:pStyle w:val="ListParagraph"/>
        <w:numPr>
          <w:ilvl w:val="0"/>
          <w:numId w:val="15"/>
        </w:numPr>
        <w:spacing w:line="276" w:lineRule="auto"/>
      </w:pPr>
      <w:r>
        <w:t>Stay up to date with all relevant safety trainings and certifications in addition to ensuring team compliance</w:t>
      </w:r>
    </w:p>
    <w:p w14:paraId="558751D0" w14:textId="76B315B5" w:rsidR="0027687B" w:rsidRDefault="0027687B" w:rsidP="0027687B">
      <w:pPr>
        <w:pStyle w:val="ListParagraph"/>
        <w:numPr>
          <w:ilvl w:val="0"/>
          <w:numId w:val="15"/>
        </w:numPr>
        <w:spacing w:line="276" w:lineRule="auto"/>
      </w:pPr>
      <w:r>
        <w:lastRenderedPageBreak/>
        <w:t>Coordinate logistics with the largest companies in the oil and gas industry to complete cross functional projects</w:t>
      </w:r>
    </w:p>
    <w:p w14:paraId="220129AC" w14:textId="437F0308" w:rsidR="00D413F9" w:rsidRDefault="00D413F9" w:rsidP="0027687B">
      <w:pPr>
        <w:pStyle w:val="ListParagraph"/>
      </w:pPr>
    </w:p>
    <w:p w14:paraId="7AA41B5A" w14:textId="04BA368C" w:rsidR="0027687B" w:rsidRDefault="0027687B" w:rsidP="0027687B">
      <w:pPr>
        <w:pStyle w:val="ListParagraph"/>
      </w:pPr>
    </w:p>
    <w:p w14:paraId="705ECF5C" w14:textId="24A9974D" w:rsidR="0027687B" w:rsidRPr="00D413F9" w:rsidRDefault="0027687B" w:rsidP="0027687B">
      <w:pPr>
        <w:pStyle w:val="Heading3"/>
      </w:pPr>
      <w:r>
        <w:t>2011-2015</w:t>
      </w:r>
    </w:p>
    <w:p w14:paraId="0045F13D" w14:textId="2A219B46" w:rsidR="0027687B" w:rsidRPr="00513EFC" w:rsidRDefault="0027687B" w:rsidP="0027687B">
      <w:pPr>
        <w:pStyle w:val="Heading2"/>
      </w:pPr>
      <w:r>
        <w:rPr>
          <w:rFonts w:eastAsia="Calibri" w:cs="Calibri"/>
        </w:rPr>
        <w:t>Journeyman Carpenter</w:t>
      </w:r>
      <w:r>
        <w:rPr>
          <w:rFonts w:ascii="Calibri" w:eastAsia="Calibri" w:hAnsi="Calibri" w:cs="Calibri"/>
        </w:rPr>
        <w:t xml:space="preserve"> </w:t>
      </w:r>
      <w:r>
        <w:t>/</w:t>
      </w:r>
      <w:r w:rsidRPr="00513EFC">
        <w:t xml:space="preserve"> </w:t>
      </w:r>
      <w:r>
        <w:rPr>
          <w:rStyle w:val="Emphasis"/>
        </w:rPr>
        <w:t>Miller Insulation</w:t>
      </w:r>
    </w:p>
    <w:p w14:paraId="01C64D49" w14:textId="7823D26E" w:rsidR="0027687B" w:rsidRDefault="0027687B" w:rsidP="0027687B">
      <w:pPr>
        <w:numPr>
          <w:ilvl w:val="0"/>
          <w:numId w:val="16"/>
        </w:numPr>
        <w:spacing w:after="48" w:line="276" w:lineRule="auto"/>
      </w:pPr>
      <w:r>
        <w:t>Worked within the plans and guidelines set forth by leadership</w:t>
      </w:r>
    </w:p>
    <w:p w14:paraId="2F8FAD2E" w14:textId="46898B64" w:rsidR="0027687B" w:rsidRDefault="0027687B" w:rsidP="0027687B">
      <w:pPr>
        <w:numPr>
          <w:ilvl w:val="0"/>
          <w:numId w:val="16"/>
        </w:numPr>
        <w:spacing w:after="81" w:line="276" w:lineRule="auto"/>
      </w:pPr>
      <w:r>
        <w:t>Stayed up to date with all relevant safety trainings and certi</w:t>
      </w:r>
      <w:r>
        <w:rPr>
          <w:rFonts w:ascii="Calibri" w:eastAsia="Calibri" w:hAnsi="Calibri" w:cs="Calibri"/>
        </w:rPr>
        <w:t>fi</w:t>
      </w:r>
      <w:r>
        <w:t>cations</w:t>
      </w:r>
    </w:p>
    <w:p w14:paraId="76CB4D3B" w14:textId="77777777" w:rsidR="0027687B" w:rsidRPr="00D413F9" w:rsidRDefault="0027687B" w:rsidP="0027687B">
      <w:pPr>
        <w:pStyle w:val="ListParagraph"/>
        <w:ind w:left="1440"/>
      </w:pPr>
    </w:p>
    <w:p w14:paraId="56D66C6E" w14:textId="2E198B2B" w:rsidR="0070237E" w:rsidRDefault="00000000" w:rsidP="0027687B">
      <w:pPr>
        <w:pStyle w:val="Heading1"/>
      </w:pPr>
      <w:sdt>
        <w:sdtPr>
          <w:alias w:val="Education:"/>
          <w:tag w:val="Education:"/>
          <w:id w:val="543866955"/>
          <w:placeholder>
            <w:docPart w:val="1A41E4A2FB9A714BB078AA7F45663BB7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24FCB8A1" w14:textId="77777777" w:rsidR="0027687B" w:rsidRDefault="0027687B" w:rsidP="0027687B">
      <w:pPr>
        <w:pStyle w:val="Heading1"/>
      </w:pPr>
    </w:p>
    <w:p w14:paraId="4510FF32" w14:textId="3C80AB50" w:rsidR="00413300" w:rsidRDefault="0027687B" w:rsidP="0027687B">
      <w:pPr>
        <w:pStyle w:val="Heading2"/>
        <w:rPr>
          <w:rStyle w:val="Emphasis"/>
        </w:rPr>
      </w:pPr>
      <w:proofErr w:type="spellStart"/>
      <w:r>
        <w:t>Codecademy</w:t>
      </w:r>
      <w:proofErr w:type="spellEnd"/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Front-end Courses</w:t>
      </w:r>
    </w:p>
    <w:p w14:paraId="2F38F77A" w14:textId="77777777" w:rsidR="00413300" w:rsidRDefault="00413300" w:rsidP="0027687B">
      <w:pPr>
        <w:pStyle w:val="Heading2"/>
        <w:rPr>
          <w:rStyle w:val="Emphasis"/>
        </w:rPr>
      </w:pPr>
    </w:p>
    <w:p w14:paraId="31524729" w14:textId="116431A2" w:rsidR="00413300" w:rsidRDefault="00413300" w:rsidP="00413300">
      <w:pPr>
        <w:pStyle w:val="Heading2"/>
        <w:rPr>
          <w:rStyle w:val="Emphasis"/>
        </w:rPr>
      </w:pPr>
      <w:r>
        <w:t>Net Ninja</w:t>
      </w:r>
      <w:r>
        <w:t xml:space="preserve"> /</w:t>
      </w:r>
      <w:r w:rsidRPr="00513EFC">
        <w:t xml:space="preserve"> </w:t>
      </w:r>
      <w:r>
        <w:rPr>
          <w:rStyle w:val="Emphasis"/>
        </w:rPr>
        <w:t>Vue</w:t>
      </w:r>
      <w:r>
        <w:rPr>
          <w:rStyle w:val="Emphasis"/>
        </w:rPr>
        <w:t xml:space="preserve"> Courses</w:t>
      </w:r>
    </w:p>
    <w:p w14:paraId="6398CFA5" w14:textId="77777777" w:rsidR="0027687B" w:rsidRDefault="0027687B" w:rsidP="0027687B">
      <w:pPr>
        <w:pStyle w:val="Heading2"/>
      </w:pPr>
    </w:p>
    <w:p w14:paraId="7AA0571B" w14:textId="02821BD6" w:rsidR="0070237E" w:rsidRDefault="0027687B" w:rsidP="0070237E">
      <w:pPr>
        <w:pStyle w:val="Heading2"/>
        <w:rPr>
          <w:rStyle w:val="Emphasis"/>
        </w:rPr>
      </w:pPr>
      <w:r>
        <w:t>Code With Mosh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Front-end Course</w:t>
      </w:r>
    </w:p>
    <w:p w14:paraId="54727F50" w14:textId="77777777" w:rsidR="0027687B" w:rsidRDefault="0027687B" w:rsidP="0070237E">
      <w:pPr>
        <w:pStyle w:val="Heading2"/>
        <w:rPr>
          <w:rStyle w:val="Emphasis"/>
        </w:rPr>
      </w:pPr>
    </w:p>
    <w:p w14:paraId="3D946F64" w14:textId="12957AAA" w:rsidR="0027687B" w:rsidRDefault="0027687B" w:rsidP="0027687B">
      <w:pPr>
        <w:pStyle w:val="Heading2"/>
      </w:pPr>
      <w:r>
        <w:t xml:space="preserve">High School Diploma / </w:t>
      </w:r>
      <w:r>
        <w:rPr>
          <w:rStyle w:val="Emphasis"/>
        </w:rPr>
        <w:t>2006</w:t>
      </w:r>
    </w:p>
    <w:p w14:paraId="77060901" w14:textId="77777777" w:rsidR="0027687B" w:rsidRDefault="0027687B" w:rsidP="0070237E">
      <w:pPr>
        <w:pStyle w:val="Heading2"/>
      </w:pPr>
    </w:p>
    <w:p w14:paraId="743AB28C" w14:textId="00388710" w:rsidR="0070237E" w:rsidRPr="0070237E" w:rsidRDefault="0070237E" w:rsidP="0070237E"/>
    <w:p w14:paraId="65CA7856" w14:textId="0B8F8455" w:rsidR="00BC7376" w:rsidRPr="00BC7376" w:rsidRDefault="00BC7376" w:rsidP="00BC7376"/>
    <w:sectPr w:rsidR="00BC7376" w:rsidRPr="00BC7376" w:rsidSect="00D92B95">
      <w:footerReference w:type="default" r:id="rId11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F7D0" w14:textId="77777777" w:rsidR="00E15A6E" w:rsidRDefault="00E15A6E" w:rsidP="00725803">
      <w:pPr>
        <w:spacing w:after="0"/>
      </w:pPr>
      <w:r>
        <w:separator/>
      </w:r>
    </w:p>
  </w:endnote>
  <w:endnote w:type="continuationSeparator" w:id="0">
    <w:p w14:paraId="0D08A6EA" w14:textId="77777777" w:rsidR="00E15A6E" w:rsidRDefault="00E15A6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3AE3D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F82D1" w14:textId="77777777" w:rsidR="00E15A6E" w:rsidRDefault="00E15A6E" w:rsidP="00725803">
      <w:pPr>
        <w:spacing w:after="0"/>
      </w:pPr>
      <w:r>
        <w:separator/>
      </w:r>
    </w:p>
  </w:footnote>
  <w:footnote w:type="continuationSeparator" w:id="0">
    <w:p w14:paraId="743F943D" w14:textId="77777777" w:rsidR="00E15A6E" w:rsidRDefault="00E15A6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EDE6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907D61"/>
    <w:multiLevelType w:val="hybridMultilevel"/>
    <w:tmpl w:val="7CD0B82A"/>
    <w:lvl w:ilvl="0" w:tplc="8D14A4F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773B2F"/>
    <w:multiLevelType w:val="hybridMultilevel"/>
    <w:tmpl w:val="53F2CF54"/>
    <w:lvl w:ilvl="0" w:tplc="474478D4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1" w:tplc="C5E8CA6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2" w:tplc="60B221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3" w:tplc="398889D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4" w:tplc="3A66E9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5" w:tplc="F8E640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6" w:tplc="B7EA3C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7" w:tplc="4F5AAC0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8" w:tplc="3208D1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00127B"/>
    <w:multiLevelType w:val="hybridMultilevel"/>
    <w:tmpl w:val="543AB404"/>
    <w:lvl w:ilvl="0" w:tplc="8D14A4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0101A7"/>
    <w:multiLevelType w:val="multilevel"/>
    <w:tmpl w:val="3968CF3C"/>
    <w:styleLink w:val="CurrentList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49F4B9B"/>
    <w:multiLevelType w:val="multilevel"/>
    <w:tmpl w:val="479A71E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595959" w:themeColor="text1" w:themeTint="A6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5A082E62"/>
    <w:multiLevelType w:val="hybridMultilevel"/>
    <w:tmpl w:val="3968CF3C"/>
    <w:lvl w:ilvl="0" w:tplc="8D14A4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E395C"/>
    <w:multiLevelType w:val="hybridMultilevel"/>
    <w:tmpl w:val="7A604F24"/>
    <w:lvl w:ilvl="0" w:tplc="AAF4EBB0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1" w:tplc="6D4C66A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2" w:tplc="F08E163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3" w:tplc="175C7D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4" w:tplc="6ED43D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5" w:tplc="5E3A42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6" w:tplc="4E2C82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7" w:tplc="B1B4C13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8" w:tplc="F82A08A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BCD4554"/>
    <w:multiLevelType w:val="multilevel"/>
    <w:tmpl w:val="9BC6984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36238363">
    <w:abstractNumId w:val="12"/>
  </w:num>
  <w:num w:numId="2" w16cid:durableId="119765228">
    <w:abstractNumId w:val="7"/>
  </w:num>
  <w:num w:numId="3" w16cid:durableId="1339892892">
    <w:abstractNumId w:val="6"/>
  </w:num>
  <w:num w:numId="4" w16cid:durableId="20955867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0434046">
    <w:abstractNumId w:val="8"/>
  </w:num>
  <w:num w:numId="6" w16cid:durableId="1031608696">
    <w:abstractNumId w:val="14"/>
  </w:num>
  <w:num w:numId="7" w16cid:durableId="1257396377">
    <w:abstractNumId w:val="5"/>
  </w:num>
  <w:num w:numId="8" w16cid:durableId="586496803">
    <w:abstractNumId w:val="4"/>
  </w:num>
  <w:num w:numId="9" w16cid:durableId="400951300">
    <w:abstractNumId w:val="3"/>
  </w:num>
  <w:num w:numId="10" w16cid:durableId="1647080006">
    <w:abstractNumId w:val="2"/>
  </w:num>
  <w:num w:numId="11" w16cid:durableId="94520455">
    <w:abstractNumId w:val="1"/>
  </w:num>
  <w:num w:numId="12" w16cid:durableId="1286081900">
    <w:abstractNumId w:val="0"/>
  </w:num>
  <w:num w:numId="13" w16cid:durableId="193614088">
    <w:abstractNumId w:val="16"/>
  </w:num>
  <w:num w:numId="14" w16cid:durableId="273291673">
    <w:abstractNumId w:val="17"/>
  </w:num>
  <w:num w:numId="15" w16cid:durableId="922105519">
    <w:abstractNumId w:val="11"/>
  </w:num>
  <w:num w:numId="16" w16cid:durableId="1215777537">
    <w:abstractNumId w:val="9"/>
  </w:num>
  <w:num w:numId="17" w16cid:durableId="1794326350">
    <w:abstractNumId w:val="10"/>
  </w:num>
  <w:num w:numId="18" w16cid:durableId="1964921903">
    <w:abstractNumId w:val="18"/>
  </w:num>
  <w:num w:numId="19" w16cid:durableId="743571734">
    <w:abstractNumId w:val="15"/>
  </w:num>
  <w:num w:numId="20" w16cid:durableId="305747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7B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7687B"/>
    <w:rsid w:val="002922D0"/>
    <w:rsid w:val="00340B03"/>
    <w:rsid w:val="00380AE7"/>
    <w:rsid w:val="003A6943"/>
    <w:rsid w:val="00410BA2"/>
    <w:rsid w:val="00413300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57E6B"/>
    <w:rsid w:val="0088773F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15A6E"/>
    <w:rsid w:val="00E232F0"/>
    <w:rsid w:val="00E52791"/>
    <w:rsid w:val="00E745B8"/>
    <w:rsid w:val="00E83195"/>
    <w:rsid w:val="00F00A4F"/>
    <w:rsid w:val="00F33CD8"/>
    <w:rsid w:val="00F4030A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5088"/>
  <w15:chartTrackingRefBased/>
  <w15:docId w15:val="{FD647586-4F1C-9F4A-801C-FB7E95CA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27687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745B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dfoxden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davidfox967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fox/Library/Containers/com.microsoft.Word/Data/Library/Application%20Support/Microsoft/Office/16.0/DTS/Search/%7bC3FA0794-4ACD-E64D-BF87-7D5B7F60A608%7d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DE032B21711443953203BEE2A5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FB389-B6A9-7B45-8E3B-8EAF9FB84B0B}"/>
      </w:docPartPr>
      <w:docPartBody>
        <w:p w:rsidR="005861BC" w:rsidRDefault="00000000">
          <w:pPr>
            <w:pStyle w:val="2FDE032B21711443953203BEE2A5DFFC"/>
          </w:pPr>
          <w:r>
            <w:t>First Name</w:t>
          </w:r>
        </w:p>
      </w:docPartBody>
    </w:docPart>
    <w:docPart>
      <w:docPartPr>
        <w:name w:val="5D6689AD33BC8C4EBFE6DBA9BEF19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7B982-CEA5-BF48-90CC-624DEC7F5373}"/>
      </w:docPartPr>
      <w:docPartBody>
        <w:p w:rsidR="005861BC" w:rsidRDefault="00000000">
          <w:pPr>
            <w:pStyle w:val="5D6689AD33BC8C4EBFE6DBA9BEF19DF3"/>
          </w:pPr>
          <w:r>
            <w:t>Last Name</w:t>
          </w:r>
        </w:p>
      </w:docPartBody>
    </w:docPart>
    <w:docPart>
      <w:docPartPr>
        <w:name w:val="AFB34F85D8A105489A388E053C4B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0A38-432B-2641-82C6-91829BE489CD}"/>
      </w:docPartPr>
      <w:docPartBody>
        <w:p w:rsidR="005861BC" w:rsidRDefault="00000000">
          <w:pPr>
            <w:pStyle w:val="AFB34F85D8A105489A388E053C4B8A47"/>
          </w:pPr>
          <w:r w:rsidRPr="009D0878">
            <w:t>Address</w:t>
          </w:r>
        </w:p>
      </w:docPartBody>
    </w:docPart>
    <w:docPart>
      <w:docPartPr>
        <w:name w:val="D0FAC270DE22E040BB2C903126B17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EA053-CFBD-D04E-A621-807374C86D5C}"/>
      </w:docPartPr>
      <w:docPartBody>
        <w:p w:rsidR="005861BC" w:rsidRDefault="00000000">
          <w:pPr>
            <w:pStyle w:val="D0FAC270DE22E040BB2C903126B17B36"/>
          </w:pPr>
          <w:r w:rsidRPr="009D0878">
            <w:t>Phone</w:t>
          </w:r>
        </w:p>
      </w:docPartBody>
    </w:docPart>
    <w:docPart>
      <w:docPartPr>
        <w:name w:val="B5BEDCBA410ABE4EB02E02F13385F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CC6A9-E11C-6B41-9605-B5398C55ECE2}"/>
      </w:docPartPr>
      <w:docPartBody>
        <w:p w:rsidR="005861BC" w:rsidRDefault="00000000">
          <w:pPr>
            <w:pStyle w:val="B5BEDCBA410ABE4EB02E02F13385F3D2"/>
          </w:pPr>
          <w:r w:rsidRPr="009D0878">
            <w:t>Email</w:t>
          </w:r>
        </w:p>
      </w:docPartBody>
    </w:docPart>
    <w:docPart>
      <w:docPartPr>
        <w:name w:val="C54A05F44434C1488FCC12F0E2156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93007-CB4A-5B4D-99FC-6ABAEA9E4D57}"/>
      </w:docPartPr>
      <w:docPartBody>
        <w:p w:rsidR="005861BC" w:rsidRDefault="00000000">
          <w:pPr>
            <w:pStyle w:val="C54A05F44434C1488FCC12F0E2156AAA"/>
          </w:pPr>
          <w:r>
            <w:t>Skills</w:t>
          </w:r>
        </w:p>
      </w:docPartBody>
    </w:docPart>
    <w:docPart>
      <w:docPartPr>
        <w:name w:val="80BF8C5BFF81304CA62CA1DB7BB79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E6ECF-820F-3143-9D25-F3D971A95055}"/>
      </w:docPartPr>
      <w:docPartBody>
        <w:p w:rsidR="005861BC" w:rsidRDefault="00000000">
          <w:pPr>
            <w:pStyle w:val="80BF8C5BFF81304CA62CA1DB7BB799DA"/>
          </w:pPr>
          <w:r w:rsidRPr="00AD3FD8">
            <w:t>Experience</w:t>
          </w:r>
        </w:p>
      </w:docPartBody>
    </w:docPart>
    <w:docPart>
      <w:docPartPr>
        <w:name w:val="1A41E4A2FB9A714BB078AA7F45663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D5644-D7F2-5C4F-BDB5-6225B3934757}"/>
      </w:docPartPr>
      <w:docPartBody>
        <w:p w:rsidR="005861BC" w:rsidRDefault="00000000">
          <w:pPr>
            <w:pStyle w:val="1A41E4A2FB9A714BB078AA7F45663BB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17"/>
    <w:rsid w:val="002B7DAB"/>
    <w:rsid w:val="005861BC"/>
    <w:rsid w:val="00621517"/>
    <w:rsid w:val="00F7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E032B21711443953203BEE2A5DFFC">
    <w:name w:val="2FDE032B21711443953203BEE2A5DFFC"/>
  </w:style>
  <w:style w:type="paragraph" w:customStyle="1" w:styleId="5D6689AD33BC8C4EBFE6DBA9BEF19DF3">
    <w:name w:val="5D6689AD33BC8C4EBFE6DBA9BEF19DF3"/>
  </w:style>
  <w:style w:type="paragraph" w:customStyle="1" w:styleId="AFB34F85D8A105489A388E053C4B8A47">
    <w:name w:val="AFB34F85D8A105489A388E053C4B8A47"/>
  </w:style>
  <w:style w:type="paragraph" w:customStyle="1" w:styleId="D0FAC270DE22E040BB2C903126B17B36">
    <w:name w:val="D0FAC270DE22E040BB2C903126B17B36"/>
  </w:style>
  <w:style w:type="paragraph" w:customStyle="1" w:styleId="B5BEDCBA410ABE4EB02E02F13385F3D2">
    <w:name w:val="B5BEDCBA410ABE4EB02E02F13385F3D2"/>
  </w:style>
  <w:style w:type="paragraph" w:customStyle="1" w:styleId="C54A05F44434C1488FCC12F0E2156AAA">
    <w:name w:val="C54A05F44434C1488FCC12F0E2156AAA"/>
  </w:style>
  <w:style w:type="paragraph" w:customStyle="1" w:styleId="80BF8C5BFF81304CA62CA1DB7BB799DA">
    <w:name w:val="80BF8C5BFF81304CA62CA1DB7BB799D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1A41E4A2FB9A714BB078AA7F45663BB7">
    <w:name w:val="1A41E4A2FB9A714BB078AA7F45663BB7"/>
  </w:style>
  <w:style w:type="character" w:styleId="PlaceholderText">
    <w:name w:val="Placeholder Text"/>
    <w:basedOn w:val="DefaultParagraphFont"/>
    <w:uiPriority w:val="99"/>
    <w:semiHidden/>
    <w:rsid w:val="00621517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David</Abstract>
  <CompanyAddress>          630 4th Ave West  Dickinson, ND</CompanyAddress>
  <CompanyPhone>                          701-264-0316</CompanyPhone>
  <CompanyFax/>
  <CompanyEmail>               Davidfox967@yahoo.com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{C3FA0794-4ACD-E64D-BF87-7D5B7F60A608}tf16402467_win32.dotx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Fox</cp:lastModifiedBy>
  <cp:revision>2</cp:revision>
  <dcterms:created xsi:type="dcterms:W3CDTF">2023-02-05T01:48:00Z</dcterms:created>
  <dcterms:modified xsi:type="dcterms:W3CDTF">2023-02-05T01:48:00Z</dcterms:modified>
  <cp:category>Fox</cp:category>
</cp:coreProperties>
</file>