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410"/>
        <w:gridCol w:w="4950"/>
      </w:tblGrid>
      <w:tr w:rsidR="00D92B95" w14:paraId="599B37D1" w14:textId="77777777" w:rsidTr="0027687B">
        <w:tc>
          <w:tcPr>
            <w:tcW w:w="4410" w:type="dxa"/>
            <w:vAlign w:val="bottom"/>
          </w:tcPr>
          <w:p w14:paraId="1AEAD784" w14:textId="4C19EA28" w:rsidR="00C84833" w:rsidRDefault="00000000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FDE032B21711443953203BEE2A5DFF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27687B">
                  <w:t>David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5D6689AD33BC8C4EBFE6DBA9BEF19DF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27687B">
                  <w:t>Fox</w:t>
                </w:r>
              </w:sdtContent>
            </w:sdt>
          </w:p>
        </w:tc>
        <w:tc>
          <w:tcPr>
            <w:tcW w:w="4950" w:type="dxa"/>
            <w:vAlign w:val="bottom"/>
          </w:tcPr>
          <w:tbl>
            <w:tblPr>
              <w:tblStyle w:val="TableGrid"/>
              <w:tblW w:w="50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72"/>
              <w:gridCol w:w="492"/>
            </w:tblGrid>
            <w:tr w:rsidR="00932D92" w:rsidRPr="009D0878" w14:paraId="40FE662F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E5AA21E" w14:textId="6CCBB212" w:rsidR="004E2970" w:rsidRPr="009D0878" w:rsidRDefault="00000000" w:rsidP="0027687B">
                  <w:pPr>
                    <w:pStyle w:val="ContactInfo"/>
                    <w:jc w:val="left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FB34F85D8A105489A388E053C4B8A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27687B">
                        <w:t xml:space="preserve">          </w:t>
                      </w:r>
                      <w:r w:rsidR="00635B44">
                        <w:t xml:space="preserve">            </w:t>
                      </w:r>
                      <w:r w:rsidR="009F148A">
                        <w:t>9930 Thronton Way</w:t>
                      </w:r>
                      <w:r w:rsidR="0027687B">
                        <w:t xml:space="preserve"> </w:t>
                      </w:r>
                      <w:r w:rsidR="00635B44">
                        <w:br/>
                      </w:r>
                      <w:r w:rsidR="0027687B">
                        <w:t xml:space="preserve"> </w:t>
                      </w:r>
                      <w:r w:rsidR="00635B44">
                        <w:t xml:space="preserve">                         </w:t>
                      </w:r>
                      <w:r w:rsidR="009F148A">
                        <w:t>Huntley, IL</w:t>
                      </w:r>
                    </w:sdtContent>
                  </w:sdt>
                </w:p>
              </w:tc>
              <w:tc>
                <w:tcPr>
                  <w:tcW w:w="49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60A3775" w14:textId="649B1AE6" w:rsidR="00932D92" w:rsidRPr="009D0878" w:rsidRDefault="0027687B" w:rsidP="0027687B">
                  <w:pPr>
                    <w:pStyle w:val="Icons"/>
                    <w:jc w:val="left"/>
                  </w:pPr>
                  <w:r>
                    <w:t xml:space="preserve"> 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775FA6" wp14:editId="359D261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2EB042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8C6C651" w14:textId="77777777" w:rsidTr="0027687B">
              <w:trPr>
                <w:trHeight w:val="31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0FAC270DE22E040BB2C903126B17B3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7AA2FB60" w14:textId="3C174ABD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           701-264-0316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59929E1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CA2DF2" wp14:editId="2F51799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7A1105F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168845" w14:textId="77777777" w:rsidTr="0027687B">
              <w:trPr>
                <w:trHeight w:val="301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B5BEDCBA410ABE4EB02E02F13385F3D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2CB310F5" w14:textId="2AB2EF7A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Davidfox</w:t>
                      </w:r>
                      <w:r w:rsidR="008E6E2A">
                        <w:t>9000</w:t>
                      </w:r>
                      <w:r>
                        <w:t>@</w:t>
                      </w:r>
                      <w:r w:rsidR="008E6E2A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6C9E4052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B2D6DE" wp14:editId="5EE9FF4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45045E9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0EB28E7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117689EC" w14:textId="44C374D3" w:rsidR="00932D92" w:rsidRPr="009D0878" w:rsidRDefault="00000000" w:rsidP="0027687B">
                  <w:pPr>
                    <w:pStyle w:val="ContactInfo"/>
                    <w:jc w:val="center"/>
                  </w:pPr>
                  <w:hyperlink r:id="rId9" w:history="1">
                    <w:r w:rsidR="0027687B" w:rsidRPr="003203DA">
                      <w:rPr>
                        <w:rStyle w:val="Hyperlink"/>
                        <w:sz w:val="20"/>
                      </w:rPr>
                      <w:t>www.linkedin.com/in/davidfox967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0B95E7D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F23D13" wp14:editId="551DE14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0BEBF09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63D9E7F" w14:textId="77777777" w:rsidTr="0027687B">
              <w:trPr>
                <w:trHeight w:val="198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288CCF94" w14:textId="0F29E18A" w:rsidR="00932D92" w:rsidRPr="009D0878" w:rsidRDefault="00000000" w:rsidP="0027687B">
                  <w:pPr>
                    <w:pStyle w:val="ContactInfo"/>
                    <w:jc w:val="center"/>
                  </w:pPr>
                  <w:hyperlink r:id="rId10" w:history="1">
                    <w:r w:rsidR="0027687B" w:rsidRPr="0027687B">
                      <w:rPr>
                        <w:rStyle w:val="Hyperlink"/>
                      </w:rPr>
                      <w:t>www.dfoxden.com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3D043A4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58901F" wp14:editId="3E9DF6F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181AE39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F65802" w14:textId="77777777" w:rsidR="00D92B95" w:rsidRDefault="00D92B95" w:rsidP="009D3336">
            <w:pPr>
              <w:pStyle w:val="Header"/>
            </w:pPr>
          </w:p>
        </w:tc>
      </w:tr>
    </w:tbl>
    <w:p w14:paraId="0410FEE1" w14:textId="1542FE2D" w:rsidR="00AD13CB" w:rsidRDefault="0027687B" w:rsidP="00AD13CB">
      <w:pPr>
        <w:pStyle w:val="Heading1"/>
      </w:pPr>
      <w:r>
        <w:t xml:space="preserve">Technical </w:t>
      </w:r>
      <w:sdt>
        <w:sdtPr>
          <w:alias w:val="Skills:"/>
          <w:tag w:val="Skills:"/>
          <w:id w:val="-891506033"/>
          <w:placeholder>
            <w:docPart w:val="C54A05F44434C1488FCC12F0E2156AAA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862A9">
        <w:t xml:space="preserve"> </w:t>
      </w:r>
    </w:p>
    <w:tbl>
      <w:tblPr>
        <w:tblStyle w:val="TableGrid"/>
        <w:tblW w:w="55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196"/>
        <w:gridCol w:w="3580"/>
        <w:gridCol w:w="3580"/>
      </w:tblGrid>
      <w:tr w:rsidR="0027687B" w14:paraId="6C16D77B" w14:textId="6832115E" w:rsidTr="0027687B">
        <w:tc>
          <w:tcPr>
            <w:tcW w:w="3195" w:type="dxa"/>
          </w:tcPr>
          <w:p w14:paraId="1B0EB0C4" w14:textId="3A99695C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HTML/CSS</w:t>
            </w:r>
          </w:p>
          <w:p w14:paraId="4051655E" w14:textId="0CB0AA89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JavaScript</w:t>
            </w:r>
          </w:p>
          <w:p w14:paraId="54A204FC" w14:textId="300D8989" w:rsidR="0027687B" w:rsidRPr="0027687B" w:rsidRDefault="009F148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Django</w:t>
            </w:r>
            <w:r w:rsidR="00291381">
              <w:rPr>
                <w:color w:val="007FAB" w:themeColor="accent1"/>
                <w:sz w:val="24"/>
                <w:szCs w:val="24"/>
              </w:rPr>
              <w:t>/SQL</w:t>
            </w:r>
          </w:p>
          <w:p w14:paraId="1EC344CA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React</w:t>
            </w:r>
          </w:p>
          <w:p w14:paraId="1DA01D6E" w14:textId="42B0FDDA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Vue.js</w:t>
            </w:r>
          </w:p>
        </w:tc>
        <w:tc>
          <w:tcPr>
            <w:tcW w:w="3580" w:type="dxa"/>
            <w:tcMar>
              <w:left w:w="360" w:type="dxa"/>
              <w:right w:w="0" w:type="dxa"/>
            </w:tcMar>
          </w:tcPr>
          <w:p w14:paraId="6874C875" w14:textId="5065CD3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MongoDB</w:t>
            </w:r>
          </w:p>
          <w:p w14:paraId="6D60CDDF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Mongoose</w:t>
            </w:r>
          </w:p>
          <w:p w14:paraId="37606E79" w14:textId="048A5E47" w:rsidR="0027687B" w:rsidRPr="0027687B" w:rsidRDefault="008E6E2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Next.js</w:t>
            </w:r>
          </w:p>
          <w:p w14:paraId="58AF8F65" w14:textId="77C48652" w:rsidR="0027687B" w:rsidRDefault="00622D61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Python</w:t>
            </w:r>
          </w:p>
          <w:p w14:paraId="08DE2C62" w14:textId="2479C8D3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Tailwind</w:t>
            </w:r>
          </w:p>
          <w:p w14:paraId="633B1162" w14:textId="2BC8EEBC" w:rsidR="0027687B" w:rsidRPr="0027687B" w:rsidRDefault="0027687B" w:rsidP="0027687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007FAB" w:themeColor="accent1"/>
                <w:sz w:val="24"/>
                <w:szCs w:val="24"/>
              </w:rPr>
            </w:pPr>
          </w:p>
        </w:tc>
        <w:tc>
          <w:tcPr>
            <w:tcW w:w="3580" w:type="dxa"/>
          </w:tcPr>
          <w:p w14:paraId="2285D261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</w:t>
            </w:r>
          </w:p>
          <w:p w14:paraId="5CBE878B" w14:textId="3D04232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GitHub</w:t>
            </w:r>
          </w:p>
          <w:p w14:paraId="3A1D8C54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Heroku</w:t>
            </w:r>
          </w:p>
          <w:p w14:paraId="54248412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Express JS</w:t>
            </w:r>
          </w:p>
          <w:p w14:paraId="63D12DB2" w14:textId="7D26012B" w:rsidR="00413300" w:rsidRPr="0027687B" w:rsidRDefault="009F148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Aws</w:t>
            </w:r>
          </w:p>
        </w:tc>
      </w:tr>
    </w:tbl>
    <w:p w14:paraId="435585B1" w14:textId="12C1AA93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0BF8C5BFF81304CA62CA1DB7BB799DA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AB98965" w14:textId="77777777" w:rsidR="004A4907" w:rsidRDefault="004A4907" w:rsidP="004937AE">
      <w:pPr>
        <w:pStyle w:val="Heading1"/>
      </w:pPr>
    </w:p>
    <w:p w14:paraId="42F6A274" w14:textId="2BA9CE0E" w:rsidR="0023705D" w:rsidRPr="00D413F9" w:rsidRDefault="0027687B" w:rsidP="00D413F9">
      <w:pPr>
        <w:pStyle w:val="Heading3"/>
      </w:pPr>
      <w:r>
        <w:t>20</w:t>
      </w:r>
      <w:r w:rsidR="004A4907">
        <w:t>2</w:t>
      </w:r>
      <w:r w:rsidR="003C7077">
        <w:t>2</w:t>
      </w:r>
      <w:r>
        <w:t>-pRESENT</w:t>
      </w:r>
    </w:p>
    <w:p w14:paraId="0AC31D1A" w14:textId="53830613" w:rsidR="0023705D" w:rsidRDefault="00E35803" w:rsidP="00513EFC">
      <w:pPr>
        <w:pStyle w:val="Heading2"/>
        <w:rPr>
          <w:rStyle w:val="Emphasis"/>
        </w:rPr>
      </w:pPr>
      <w:r>
        <w:t xml:space="preserve">Full-Stack </w:t>
      </w:r>
      <w:r w:rsidR="0027687B">
        <w:t>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4907">
        <w:rPr>
          <w:rStyle w:val="Emphasis"/>
        </w:rPr>
        <w:t>Enrichly</w:t>
      </w:r>
    </w:p>
    <w:p w14:paraId="2975A342" w14:textId="11B95106" w:rsidR="0027687B" w:rsidRDefault="0027687B" w:rsidP="00513EFC">
      <w:pPr>
        <w:pStyle w:val="Heading2"/>
      </w:pPr>
    </w:p>
    <w:p w14:paraId="4F261671" w14:textId="77777777" w:rsidR="003C7077" w:rsidRDefault="00B3449A" w:rsidP="00E745B8">
      <w:pPr>
        <w:pStyle w:val="ListParagraph"/>
        <w:numPr>
          <w:ilvl w:val="0"/>
          <w:numId w:val="13"/>
        </w:numPr>
        <w:spacing w:line="276" w:lineRule="auto"/>
      </w:pPr>
      <w:r>
        <w:t>As the interim Dev lead, me</w:t>
      </w:r>
      <w:r w:rsidR="003C7077">
        <w:t>t with stakeholders consistently to gather business requirements and status updates on feature progress and milestones</w:t>
      </w:r>
      <w:r>
        <w:t>.</w:t>
      </w:r>
    </w:p>
    <w:p w14:paraId="6D3657F6" w14:textId="4E388ED1" w:rsidR="00044D82" w:rsidRDefault="005C1679" w:rsidP="00E745B8">
      <w:pPr>
        <w:pStyle w:val="ListParagraph"/>
        <w:numPr>
          <w:ilvl w:val="0"/>
          <w:numId w:val="13"/>
        </w:numPr>
        <w:spacing w:line="276" w:lineRule="auto"/>
      </w:pPr>
      <w:r>
        <w:t>Assumed the role of</w:t>
      </w:r>
      <w:r w:rsidR="003C7077">
        <w:t xml:space="preserve"> product </w:t>
      </w:r>
      <w:r w:rsidR="006F422F">
        <w:t>manage</w:t>
      </w:r>
      <w:r>
        <w:t>r</w:t>
      </w:r>
      <w:r w:rsidR="006F422F">
        <w:t xml:space="preserve"> and </w:t>
      </w:r>
      <w:r>
        <w:t xml:space="preserve">led the </w:t>
      </w:r>
      <w:r w:rsidR="006F422F">
        <w:t>design of new product features.</w:t>
      </w:r>
      <w:r w:rsidR="00B3449A">
        <w:t xml:space="preserve"> </w:t>
      </w:r>
    </w:p>
    <w:p w14:paraId="5DE64B74" w14:textId="1274BC70" w:rsidR="008879D7" w:rsidRDefault="006F422F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Implemented </w:t>
      </w:r>
      <w:r w:rsidR="00B3449A">
        <w:t>the onboarding process for new team members.</w:t>
      </w:r>
    </w:p>
    <w:p w14:paraId="43EC0158" w14:textId="6FC115A8" w:rsidR="00044D82" w:rsidRDefault="00044D82" w:rsidP="00E745B8">
      <w:pPr>
        <w:pStyle w:val="ListParagraph"/>
        <w:numPr>
          <w:ilvl w:val="0"/>
          <w:numId w:val="13"/>
        </w:numPr>
        <w:spacing w:line="276" w:lineRule="auto"/>
      </w:pPr>
      <w:r>
        <w:t>Enforced documentation, issue tracking, and the consolidation of assets by setting up Jira</w:t>
      </w:r>
      <w:r w:rsidR="00CD28FA">
        <w:t xml:space="preserve"> and Slack</w:t>
      </w:r>
      <w:r>
        <w:t xml:space="preserve"> for the </w:t>
      </w:r>
      <w:r w:rsidR="00EF416C">
        <w:t>organization</w:t>
      </w:r>
      <w:r w:rsidR="00B3449A">
        <w:t>.</w:t>
      </w:r>
    </w:p>
    <w:p w14:paraId="5B2FD312" w14:textId="25EF2CB7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Designed and developed </w:t>
      </w:r>
      <w:r w:rsidR="005C1679">
        <w:t>r</w:t>
      </w:r>
      <w:r w:rsidR="00B3449A">
        <w:t>ich</w:t>
      </w:r>
      <w:r w:rsidR="003C7077">
        <w:t>, responsive</w:t>
      </w:r>
      <w:r w:rsidR="00B3449A">
        <w:t xml:space="preserve"> UI experiences</w:t>
      </w:r>
      <w:r w:rsidRPr="00EF416C">
        <w:t xml:space="preserve"> conforming to stakeholder visions</w:t>
      </w:r>
      <w:r w:rsidR="00B3449A">
        <w:t>.</w:t>
      </w:r>
    </w:p>
    <w:p w14:paraId="5C28FA80" w14:textId="05CE8C92" w:rsidR="00EF416C" w:rsidRDefault="005C1679" w:rsidP="00E745B8">
      <w:pPr>
        <w:pStyle w:val="ListParagraph"/>
        <w:numPr>
          <w:ilvl w:val="0"/>
          <w:numId w:val="13"/>
        </w:numPr>
        <w:spacing w:line="276" w:lineRule="auto"/>
      </w:pPr>
      <w:r>
        <w:t>Performed b</w:t>
      </w:r>
      <w:r w:rsidR="006F422F">
        <w:t>ackend service d</w:t>
      </w:r>
      <w:r w:rsidR="003C7077">
        <w:t>atabase management</w:t>
      </w:r>
      <w:r w:rsidR="00EF416C" w:rsidRPr="00EF416C">
        <w:t>, optimizing performance</w:t>
      </w:r>
      <w:r w:rsidR="003C7077">
        <w:t>,</w:t>
      </w:r>
      <w:r w:rsidR="00EF416C" w:rsidRPr="00EF416C">
        <w:t xml:space="preserve"> reliability</w:t>
      </w:r>
      <w:r w:rsidR="003C7077">
        <w:t>, and scalability.</w:t>
      </w:r>
    </w:p>
    <w:p w14:paraId="26EDBE13" w14:textId="541A667F" w:rsidR="00EF416C" w:rsidRDefault="005C1679" w:rsidP="00E745B8">
      <w:pPr>
        <w:pStyle w:val="ListParagraph"/>
        <w:numPr>
          <w:ilvl w:val="0"/>
          <w:numId w:val="13"/>
        </w:numPr>
        <w:spacing w:line="276" w:lineRule="auto"/>
      </w:pPr>
      <w:r>
        <w:t>W</w:t>
      </w:r>
      <w:r w:rsidR="003C7077">
        <w:t>orked on front</w:t>
      </w:r>
      <w:r>
        <w:t>end</w:t>
      </w:r>
      <w:r w:rsidR="003C7077">
        <w:t xml:space="preserve"> and backend API design and augmentation, including Stripe and Clever integrations.</w:t>
      </w:r>
    </w:p>
    <w:p w14:paraId="58D2A4BE" w14:textId="60FE3057" w:rsidR="003C7077" w:rsidRDefault="00EF416C" w:rsidP="003C7077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Managed AWS deployments, ensuring a streamlined and robust delivery </w:t>
      </w:r>
      <w:r w:rsidR="003C7077" w:rsidRPr="00EF416C">
        <w:t>process.</w:t>
      </w:r>
    </w:p>
    <w:p w14:paraId="484089AA" w14:textId="56691BA9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Played a </w:t>
      </w:r>
      <w:r w:rsidR="003C7077">
        <w:t>crucial</w:t>
      </w:r>
      <w:r w:rsidRPr="00EF416C">
        <w:t xml:space="preserve"> role in implementing Single Sign-On (SSO) with Clever, enhancing security and user experience</w:t>
      </w:r>
      <w:r w:rsidR="003C7077">
        <w:t>.</w:t>
      </w:r>
    </w:p>
    <w:p w14:paraId="12D8B5E4" w14:textId="46F52C9A" w:rsidR="006F422F" w:rsidRDefault="006F422F" w:rsidP="00E745B8">
      <w:pPr>
        <w:pStyle w:val="ListParagraph"/>
        <w:numPr>
          <w:ilvl w:val="0"/>
          <w:numId w:val="13"/>
        </w:numPr>
        <w:spacing w:line="276" w:lineRule="auto"/>
      </w:pPr>
      <w:r>
        <w:t>Point of contact for any tech support or bugs related to the platform.</w:t>
      </w:r>
    </w:p>
    <w:p w14:paraId="75C219AB" w14:textId="77777777" w:rsidR="0027687B" w:rsidRDefault="0027687B" w:rsidP="0027687B">
      <w:pPr>
        <w:pStyle w:val="ListParagraph"/>
        <w:spacing w:line="276" w:lineRule="auto"/>
      </w:pPr>
    </w:p>
    <w:p w14:paraId="756A0648" w14:textId="77777777" w:rsidR="004A4907" w:rsidRPr="00D413F9" w:rsidRDefault="004A4907" w:rsidP="004A4907">
      <w:pPr>
        <w:pStyle w:val="Heading3"/>
      </w:pPr>
      <w:r>
        <w:lastRenderedPageBreak/>
        <w:t>2021-pRESENT</w:t>
      </w:r>
    </w:p>
    <w:p w14:paraId="7F7FDE81" w14:textId="7BD599AD" w:rsidR="004A4907" w:rsidRDefault="004A4907" w:rsidP="004A4907">
      <w:pPr>
        <w:pStyle w:val="Heading2"/>
        <w:rPr>
          <w:rStyle w:val="Emphasis"/>
        </w:rPr>
      </w:pPr>
      <w:r>
        <w:t>Full-Stack Developer /</w:t>
      </w:r>
      <w:r w:rsidRPr="00513EFC">
        <w:t xml:space="preserve"> </w:t>
      </w:r>
      <w:r w:rsidR="008E6E2A">
        <w:rPr>
          <w:rStyle w:val="Emphasis"/>
        </w:rPr>
        <w:t>Self-Employed</w:t>
      </w:r>
    </w:p>
    <w:p w14:paraId="6787FFDC" w14:textId="77777777" w:rsidR="004A4907" w:rsidRDefault="004A4907" w:rsidP="004A4907">
      <w:pPr>
        <w:pStyle w:val="Heading2"/>
      </w:pPr>
    </w:p>
    <w:p w14:paraId="676F84A5" w14:textId="171D1336" w:rsidR="004A4907" w:rsidRPr="00513EFC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Simulated Agile development lifecycle by utilizing Jira to track issues, Confluence for documentation, and Git/GitHub for version control</w:t>
      </w:r>
      <w:r w:rsidR="003C7077">
        <w:t>.</w:t>
      </w:r>
    </w:p>
    <w:p w14:paraId="3C409318" w14:textId="6B33FBC6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Architected and developed</w:t>
      </w:r>
      <w:r w:rsidR="003C7077">
        <w:t xml:space="preserve"> a</w:t>
      </w:r>
      <w:r>
        <w:t xml:space="preserve"> React web application “Job Site Tracker” using the MERN stack and hosted on Netlify. Using Netlify for the deployment automation, testing, and optimization add</w:t>
      </w:r>
      <w:r w:rsidR="003C7077">
        <w:t>-</w:t>
      </w:r>
      <w:r>
        <w:t>ons</w:t>
      </w:r>
      <w:r w:rsidR="003C7077">
        <w:t>.</w:t>
      </w:r>
    </w:p>
    <w:p w14:paraId="1457E1CE" w14:textId="52028FBC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Contributed documentation and bug fixes to Free Code Camps open-source repository</w:t>
      </w:r>
      <w:r w:rsidR="003C7077">
        <w:t>.</w:t>
      </w:r>
    </w:p>
    <w:p w14:paraId="0A7E4666" w14:textId="4750FDC8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Developed React SPA web application using Spotify’s REST API for making playlists</w:t>
      </w:r>
      <w:r w:rsidR="003C7077">
        <w:t>.</w:t>
      </w:r>
    </w:p>
    <w:p w14:paraId="295F7120" w14:textId="6BD042EE" w:rsidR="004A4907" w:rsidRDefault="003C7077" w:rsidP="004A4907">
      <w:pPr>
        <w:pStyle w:val="ListParagraph"/>
        <w:numPr>
          <w:ilvl w:val="0"/>
          <w:numId w:val="13"/>
        </w:numPr>
        <w:spacing w:line="276" w:lineRule="auto"/>
      </w:pPr>
      <w:r>
        <w:t>I created the</w:t>
      </w:r>
      <w:r w:rsidR="004A4907">
        <w:t xml:space="preserve"> Vue SPA portfolio using Vite CLI and Tailwind</w:t>
      </w:r>
      <w:r>
        <w:t>.</w:t>
      </w:r>
      <w:r w:rsidR="004A4907">
        <w:t xml:space="preserve"> </w:t>
      </w:r>
    </w:p>
    <w:p w14:paraId="4D83A9B2" w14:textId="0680F22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Built a digital battleship game using HTML/CSS and JavaScript</w:t>
      </w:r>
      <w:r w:rsidR="003C7077">
        <w:t>.</w:t>
      </w:r>
    </w:p>
    <w:p w14:paraId="4F120008" w14:textId="1BD6829C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Developed “Find the Hat” game using JavaScript to run and play in the terminal</w:t>
      </w:r>
      <w:r w:rsidR="003C7077">
        <w:t>.</w:t>
      </w:r>
    </w:p>
    <w:p w14:paraId="220129AC" w14:textId="437F0308" w:rsidR="00D413F9" w:rsidRDefault="00D413F9" w:rsidP="0027687B">
      <w:pPr>
        <w:pStyle w:val="ListParagraph"/>
      </w:pPr>
    </w:p>
    <w:p w14:paraId="7AA41B5A" w14:textId="04BA368C" w:rsidR="0027687B" w:rsidRDefault="0027687B" w:rsidP="0027687B">
      <w:pPr>
        <w:pStyle w:val="ListParagraph"/>
      </w:pPr>
    </w:p>
    <w:p w14:paraId="5BE30E2A" w14:textId="2FC2DCDB" w:rsidR="004A4907" w:rsidRPr="00D413F9" w:rsidRDefault="004A4907" w:rsidP="004A4907">
      <w:pPr>
        <w:pStyle w:val="Heading3"/>
      </w:pPr>
      <w:r>
        <w:t>2015-</w:t>
      </w:r>
      <w:r w:rsidR="00E873B9">
        <w:t>2022</w:t>
      </w:r>
    </w:p>
    <w:p w14:paraId="30A349EF" w14:textId="77777777" w:rsidR="004A4907" w:rsidRPr="00513EFC" w:rsidRDefault="004A4907" w:rsidP="004A4907">
      <w:pPr>
        <w:pStyle w:val="Heading2"/>
      </w:pPr>
      <w:r w:rsidRPr="0027687B">
        <w:rPr>
          <w:rFonts w:eastAsia="Calibri" w:cs="Calibri"/>
        </w:rPr>
        <w:t>Crew Foreman</w:t>
      </w:r>
      <w:r>
        <w:rPr>
          <w:rFonts w:ascii="Calibri" w:eastAsia="Calibri" w:hAnsi="Calibri" w:cs="Calibri"/>
        </w:rPr>
        <w:t xml:space="preserve"> </w:t>
      </w:r>
      <w:r>
        <w:t>/</w:t>
      </w:r>
      <w:r w:rsidRPr="00513EFC">
        <w:t xml:space="preserve"> </w:t>
      </w:r>
      <w:r>
        <w:rPr>
          <w:rStyle w:val="Emphasis"/>
        </w:rPr>
        <w:t>Miller Insulation</w:t>
      </w:r>
    </w:p>
    <w:p w14:paraId="03582627" w14:textId="1D91483E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Assess projects for material, safety, schedule, and labor requirements</w:t>
      </w:r>
      <w:r w:rsidR="003C7077">
        <w:t>.</w:t>
      </w:r>
    </w:p>
    <w:p w14:paraId="67BC4EDA" w14:textId="698D4192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Complete projects within budget and time constraints</w:t>
      </w:r>
      <w:r w:rsidR="003C7077">
        <w:t>.</w:t>
      </w:r>
    </w:p>
    <w:p w14:paraId="3E29F33D" w14:textId="6B197014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Influence without authority to develop individuals into highly functional teams</w:t>
      </w:r>
      <w:r w:rsidR="003C7077">
        <w:t>.</w:t>
      </w:r>
    </w:p>
    <w:p w14:paraId="6A65302B" w14:textId="589C474A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Stay up to date with all relevant safety training and certifications in addition to ensuring team compliance</w:t>
      </w:r>
      <w:r w:rsidR="003C7077">
        <w:t>.</w:t>
      </w:r>
    </w:p>
    <w:p w14:paraId="46F5C6A0" w14:textId="1236BA78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Coordinate logistics with the largest companies in the oil and gas industry to complete cross</w:t>
      </w:r>
      <w:r w:rsidR="003C7077">
        <w:t>-</w:t>
      </w:r>
      <w:r>
        <w:t>functional projects</w:t>
      </w:r>
      <w:r w:rsidR="003C7077">
        <w:t>.</w:t>
      </w:r>
    </w:p>
    <w:p w14:paraId="76CB4D3B" w14:textId="77777777" w:rsidR="0027687B" w:rsidRPr="00D413F9" w:rsidRDefault="0027687B" w:rsidP="0027687B">
      <w:pPr>
        <w:pStyle w:val="ListParagraph"/>
        <w:ind w:left="1440"/>
      </w:pPr>
    </w:p>
    <w:p w14:paraId="56D66C6E" w14:textId="2E198B2B" w:rsidR="0070237E" w:rsidRDefault="00000000" w:rsidP="0027687B">
      <w:pPr>
        <w:pStyle w:val="Heading1"/>
      </w:pPr>
      <w:sdt>
        <w:sdtPr>
          <w:alias w:val="Education:"/>
          <w:tag w:val="Education:"/>
          <w:id w:val="543866955"/>
          <w:placeholder>
            <w:docPart w:val="1A41E4A2FB9A714BB078AA7F45663BB7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4FCB8A1" w14:textId="77777777" w:rsidR="0027687B" w:rsidRDefault="0027687B" w:rsidP="0027687B">
      <w:pPr>
        <w:pStyle w:val="Heading1"/>
      </w:pPr>
    </w:p>
    <w:p w14:paraId="4510FF32" w14:textId="3C80AB50" w:rsidR="00413300" w:rsidRDefault="0027687B" w:rsidP="0027687B">
      <w:pPr>
        <w:pStyle w:val="Heading2"/>
        <w:rPr>
          <w:rStyle w:val="Emphasis"/>
        </w:rPr>
      </w:pPr>
      <w:r>
        <w:t>Codecademy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Front-end Courses</w:t>
      </w:r>
    </w:p>
    <w:p w14:paraId="2F38F77A" w14:textId="77777777" w:rsidR="00413300" w:rsidRDefault="00413300" w:rsidP="0027687B">
      <w:pPr>
        <w:pStyle w:val="Heading2"/>
        <w:rPr>
          <w:rStyle w:val="Emphasis"/>
        </w:rPr>
      </w:pPr>
    </w:p>
    <w:p w14:paraId="31524729" w14:textId="116431A2" w:rsidR="00413300" w:rsidRDefault="00413300" w:rsidP="00413300">
      <w:pPr>
        <w:pStyle w:val="Heading2"/>
        <w:rPr>
          <w:rStyle w:val="Emphasis"/>
        </w:rPr>
      </w:pPr>
      <w:r>
        <w:t>Net Ninja /</w:t>
      </w:r>
      <w:r w:rsidRPr="00513EFC">
        <w:t xml:space="preserve"> </w:t>
      </w:r>
      <w:r>
        <w:rPr>
          <w:rStyle w:val="Emphasis"/>
        </w:rPr>
        <w:t>Vue Courses</w:t>
      </w:r>
    </w:p>
    <w:p w14:paraId="6398CFA5" w14:textId="77777777" w:rsidR="0027687B" w:rsidRDefault="0027687B" w:rsidP="0027687B">
      <w:pPr>
        <w:pStyle w:val="Heading2"/>
      </w:pPr>
    </w:p>
    <w:p w14:paraId="7AA0571B" w14:textId="02821BD6" w:rsidR="0070237E" w:rsidRDefault="0027687B" w:rsidP="0070237E">
      <w:pPr>
        <w:pStyle w:val="Heading2"/>
        <w:rPr>
          <w:rStyle w:val="Emphasis"/>
        </w:rPr>
      </w:pPr>
      <w:r>
        <w:t>Code With Mosh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Front-end Course</w:t>
      </w:r>
    </w:p>
    <w:p w14:paraId="54727F50" w14:textId="77777777" w:rsidR="0027687B" w:rsidRDefault="0027687B" w:rsidP="0070237E">
      <w:pPr>
        <w:pStyle w:val="Heading2"/>
        <w:rPr>
          <w:rStyle w:val="Emphasis"/>
        </w:rPr>
      </w:pPr>
    </w:p>
    <w:p w14:paraId="3D946F64" w14:textId="12957AAA" w:rsidR="0027687B" w:rsidRDefault="0027687B" w:rsidP="0027687B">
      <w:pPr>
        <w:pStyle w:val="Heading2"/>
      </w:pPr>
      <w:r>
        <w:t xml:space="preserve">High School Diploma / </w:t>
      </w:r>
      <w:r>
        <w:rPr>
          <w:rStyle w:val="Emphasis"/>
        </w:rPr>
        <w:t>2006</w:t>
      </w:r>
    </w:p>
    <w:p w14:paraId="77060901" w14:textId="77777777" w:rsidR="0027687B" w:rsidRDefault="0027687B" w:rsidP="0070237E">
      <w:pPr>
        <w:pStyle w:val="Heading2"/>
      </w:pPr>
    </w:p>
    <w:p w14:paraId="743AB28C" w14:textId="00388710" w:rsidR="0070237E" w:rsidRPr="0070237E" w:rsidRDefault="0070237E" w:rsidP="0070237E"/>
    <w:p w14:paraId="65CA7856" w14:textId="0B8F8455" w:rsidR="00BC7376" w:rsidRPr="00BC7376" w:rsidRDefault="00BC7376" w:rsidP="00BC7376"/>
    <w:sectPr w:rsidR="00BC7376" w:rsidRPr="00BC7376" w:rsidSect="00635410">
      <w:footerReference w:type="default" r:id="rId11"/>
      <w:pgSz w:w="12240" w:h="15840" w:code="1"/>
      <w:pgMar w:top="907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DA6A" w14:textId="77777777" w:rsidR="00635410" w:rsidRDefault="00635410" w:rsidP="00725803">
      <w:pPr>
        <w:spacing w:after="0"/>
      </w:pPr>
      <w:r>
        <w:separator/>
      </w:r>
    </w:p>
  </w:endnote>
  <w:endnote w:type="continuationSeparator" w:id="0">
    <w:p w14:paraId="029A3C96" w14:textId="77777777" w:rsidR="00635410" w:rsidRDefault="0063541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3AE3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6EA1C" w14:textId="77777777" w:rsidR="00635410" w:rsidRDefault="00635410" w:rsidP="00725803">
      <w:pPr>
        <w:spacing w:after="0"/>
      </w:pPr>
      <w:r>
        <w:separator/>
      </w:r>
    </w:p>
  </w:footnote>
  <w:footnote w:type="continuationSeparator" w:id="0">
    <w:p w14:paraId="0E7898E6" w14:textId="77777777" w:rsidR="00635410" w:rsidRDefault="0063541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EDE6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07D61"/>
    <w:multiLevelType w:val="hybridMultilevel"/>
    <w:tmpl w:val="7CD0B82A"/>
    <w:lvl w:ilvl="0" w:tplc="8D14A4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73B2F"/>
    <w:multiLevelType w:val="hybridMultilevel"/>
    <w:tmpl w:val="53F2CF54"/>
    <w:lvl w:ilvl="0" w:tplc="474478D4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C5E8CA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60B221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398889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3A66E9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F8E640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B7EA3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4F5AAC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3208D1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00127B"/>
    <w:multiLevelType w:val="hybridMultilevel"/>
    <w:tmpl w:val="543AB404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0101A7"/>
    <w:multiLevelType w:val="multilevel"/>
    <w:tmpl w:val="3968CF3C"/>
    <w:styleLink w:val="CurrentList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9F4B9B"/>
    <w:multiLevelType w:val="multilevel"/>
    <w:tmpl w:val="479A71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5A082E62"/>
    <w:multiLevelType w:val="hybridMultilevel"/>
    <w:tmpl w:val="3968CF3C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E395C"/>
    <w:multiLevelType w:val="hybridMultilevel"/>
    <w:tmpl w:val="7A604F24"/>
    <w:lvl w:ilvl="0" w:tplc="AAF4EBB0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6D4C66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F08E16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175C7D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6ED43D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5E3A42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4E2C82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B1B4C1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F82A08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CD4554"/>
    <w:multiLevelType w:val="multilevel"/>
    <w:tmpl w:val="9BC698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36238363">
    <w:abstractNumId w:val="12"/>
  </w:num>
  <w:num w:numId="2" w16cid:durableId="119765228">
    <w:abstractNumId w:val="7"/>
  </w:num>
  <w:num w:numId="3" w16cid:durableId="1339892892">
    <w:abstractNumId w:val="6"/>
  </w:num>
  <w:num w:numId="4" w16cid:durableId="20955867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0434046">
    <w:abstractNumId w:val="8"/>
  </w:num>
  <w:num w:numId="6" w16cid:durableId="1031608696">
    <w:abstractNumId w:val="14"/>
  </w:num>
  <w:num w:numId="7" w16cid:durableId="1257396377">
    <w:abstractNumId w:val="5"/>
  </w:num>
  <w:num w:numId="8" w16cid:durableId="586496803">
    <w:abstractNumId w:val="4"/>
  </w:num>
  <w:num w:numId="9" w16cid:durableId="400951300">
    <w:abstractNumId w:val="3"/>
  </w:num>
  <w:num w:numId="10" w16cid:durableId="1647080006">
    <w:abstractNumId w:val="2"/>
  </w:num>
  <w:num w:numId="11" w16cid:durableId="94520455">
    <w:abstractNumId w:val="1"/>
  </w:num>
  <w:num w:numId="12" w16cid:durableId="1286081900">
    <w:abstractNumId w:val="0"/>
  </w:num>
  <w:num w:numId="13" w16cid:durableId="193614088">
    <w:abstractNumId w:val="16"/>
  </w:num>
  <w:num w:numId="14" w16cid:durableId="273291673">
    <w:abstractNumId w:val="17"/>
  </w:num>
  <w:num w:numId="15" w16cid:durableId="922105519">
    <w:abstractNumId w:val="11"/>
  </w:num>
  <w:num w:numId="16" w16cid:durableId="1215777537">
    <w:abstractNumId w:val="9"/>
  </w:num>
  <w:num w:numId="17" w16cid:durableId="1794326350">
    <w:abstractNumId w:val="10"/>
  </w:num>
  <w:num w:numId="18" w16cid:durableId="1964921903">
    <w:abstractNumId w:val="18"/>
  </w:num>
  <w:num w:numId="19" w16cid:durableId="743571734">
    <w:abstractNumId w:val="15"/>
  </w:num>
  <w:num w:numId="20" w16cid:durableId="305747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B"/>
    <w:rsid w:val="00025E77"/>
    <w:rsid w:val="00027312"/>
    <w:rsid w:val="0003749E"/>
    <w:rsid w:val="00044D82"/>
    <w:rsid w:val="000645F2"/>
    <w:rsid w:val="00082F03"/>
    <w:rsid w:val="000835A0"/>
    <w:rsid w:val="000934A2"/>
    <w:rsid w:val="000B4917"/>
    <w:rsid w:val="000B7451"/>
    <w:rsid w:val="0014671C"/>
    <w:rsid w:val="001B0955"/>
    <w:rsid w:val="001C075D"/>
    <w:rsid w:val="00227784"/>
    <w:rsid w:val="0023705D"/>
    <w:rsid w:val="00250A31"/>
    <w:rsid w:val="00251C13"/>
    <w:rsid w:val="0027687B"/>
    <w:rsid w:val="00291381"/>
    <w:rsid w:val="002922D0"/>
    <w:rsid w:val="00340B03"/>
    <w:rsid w:val="00380AE7"/>
    <w:rsid w:val="003A65E7"/>
    <w:rsid w:val="003A6943"/>
    <w:rsid w:val="003C7077"/>
    <w:rsid w:val="00410BA2"/>
    <w:rsid w:val="00413300"/>
    <w:rsid w:val="00434074"/>
    <w:rsid w:val="00463C3B"/>
    <w:rsid w:val="004937AE"/>
    <w:rsid w:val="004A4907"/>
    <w:rsid w:val="004E2970"/>
    <w:rsid w:val="005026DD"/>
    <w:rsid w:val="00513EFC"/>
    <w:rsid w:val="0052113B"/>
    <w:rsid w:val="00564951"/>
    <w:rsid w:val="00573BF9"/>
    <w:rsid w:val="005862A9"/>
    <w:rsid w:val="005A4A49"/>
    <w:rsid w:val="005B1D68"/>
    <w:rsid w:val="005C1679"/>
    <w:rsid w:val="005C34EE"/>
    <w:rsid w:val="005F3471"/>
    <w:rsid w:val="00611B37"/>
    <w:rsid w:val="00622D61"/>
    <w:rsid w:val="006252B4"/>
    <w:rsid w:val="00635410"/>
    <w:rsid w:val="00635B44"/>
    <w:rsid w:val="00646BA2"/>
    <w:rsid w:val="00664908"/>
    <w:rsid w:val="00675EA0"/>
    <w:rsid w:val="006A6686"/>
    <w:rsid w:val="006C08A0"/>
    <w:rsid w:val="006C47D8"/>
    <w:rsid w:val="006D2D08"/>
    <w:rsid w:val="006E3791"/>
    <w:rsid w:val="006F26A2"/>
    <w:rsid w:val="006F422F"/>
    <w:rsid w:val="0070237E"/>
    <w:rsid w:val="00725803"/>
    <w:rsid w:val="00725CB5"/>
    <w:rsid w:val="007307A3"/>
    <w:rsid w:val="00752315"/>
    <w:rsid w:val="0079044C"/>
    <w:rsid w:val="00857E6B"/>
    <w:rsid w:val="0088773F"/>
    <w:rsid w:val="008879D7"/>
    <w:rsid w:val="008968C4"/>
    <w:rsid w:val="008D7C1C"/>
    <w:rsid w:val="008E6E2A"/>
    <w:rsid w:val="0092291B"/>
    <w:rsid w:val="00932D92"/>
    <w:rsid w:val="0095272C"/>
    <w:rsid w:val="00972024"/>
    <w:rsid w:val="009F04D2"/>
    <w:rsid w:val="009F148A"/>
    <w:rsid w:val="009F2BA7"/>
    <w:rsid w:val="009F6646"/>
    <w:rsid w:val="009F6DA0"/>
    <w:rsid w:val="00A01182"/>
    <w:rsid w:val="00AD13CB"/>
    <w:rsid w:val="00AD3FD8"/>
    <w:rsid w:val="00B3449A"/>
    <w:rsid w:val="00B370A8"/>
    <w:rsid w:val="00BC7376"/>
    <w:rsid w:val="00BD669A"/>
    <w:rsid w:val="00C13F2B"/>
    <w:rsid w:val="00C43D65"/>
    <w:rsid w:val="00C65BCB"/>
    <w:rsid w:val="00C84833"/>
    <w:rsid w:val="00C9044F"/>
    <w:rsid w:val="00CD28FA"/>
    <w:rsid w:val="00D2420D"/>
    <w:rsid w:val="00D25CD7"/>
    <w:rsid w:val="00D30382"/>
    <w:rsid w:val="00D31CB1"/>
    <w:rsid w:val="00D413F9"/>
    <w:rsid w:val="00D44E50"/>
    <w:rsid w:val="00D478C9"/>
    <w:rsid w:val="00D90060"/>
    <w:rsid w:val="00D92B95"/>
    <w:rsid w:val="00E03F71"/>
    <w:rsid w:val="00E154B5"/>
    <w:rsid w:val="00E15A6E"/>
    <w:rsid w:val="00E232F0"/>
    <w:rsid w:val="00E35803"/>
    <w:rsid w:val="00E525D9"/>
    <w:rsid w:val="00E52791"/>
    <w:rsid w:val="00E745B8"/>
    <w:rsid w:val="00E83195"/>
    <w:rsid w:val="00E873B9"/>
    <w:rsid w:val="00EF416C"/>
    <w:rsid w:val="00F00A4F"/>
    <w:rsid w:val="00F33CD8"/>
    <w:rsid w:val="00F36FC7"/>
    <w:rsid w:val="00F4030A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5088"/>
  <w15:chartTrackingRefBased/>
  <w15:docId w15:val="{FD647586-4F1C-9F4A-801C-FB7E95C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27687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745B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foxden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davidfox96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fox/Library/Containers/com.microsoft.Word/Data/Library/Application%20Support/Microsoft/Office/16.0/DTS/Search/%7bC3FA0794-4ACD-E64D-BF87-7D5B7F60A608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E032B21711443953203BEE2A5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FB389-B6A9-7B45-8E3B-8EAF9FB84B0B}"/>
      </w:docPartPr>
      <w:docPartBody>
        <w:p w:rsidR="005861BC" w:rsidRDefault="00000000">
          <w:pPr>
            <w:pStyle w:val="2FDE032B21711443953203BEE2A5DFFC"/>
          </w:pPr>
          <w:r>
            <w:t>First Name</w:t>
          </w:r>
        </w:p>
      </w:docPartBody>
    </w:docPart>
    <w:docPart>
      <w:docPartPr>
        <w:name w:val="5D6689AD33BC8C4EBFE6DBA9BEF19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B982-CEA5-BF48-90CC-624DEC7F5373}"/>
      </w:docPartPr>
      <w:docPartBody>
        <w:p w:rsidR="005861BC" w:rsidRDefault="00000000">
          <w:pPr>
            <w:pStyle w:val="5D6689AD33BC8C4EBFE6DBA9BEF19DF3"/>
          </w:pPr>
          <w:r>
            <w:t>Last Name</w:t>
          </w:r>
        </w:p>
      </w:docPartBody>
    </w:docPart>
    <w:docPart>
      <w:docPartPr>
        <w:name w:val="AFB34F85D8A105489A388E053C4B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0A38-432B-2641-82C6-91829BE489CD}"/>
      </w:docPartPr>
      <w:docPartBody>
        <w:p w:rsidR="005861BC" w:rsidRDefault="00000000">
          <w:pPr>
            <w:pStyle w:val="AFB34F85D8A105489A388E053C4B8A47"/>
          </w:pPr>
          <w:r w:rsidRPr="009D0878">
            <w:t>Address</w:t>
          </w:r>
        </w:p>
      </w:docPartBody>
    </w:docPart>
    <w:docPart>
      <w:docPartPr>
        <w:name w:val="D0FAC270DE22E040BB2C903126B1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EA053-CFBD-D04E-A621-807374C86D5C}"/>
      </w:docPartPr>
      <w:docPartBody>
        <w:p w:rsidR="005861BC" w:rsidRDefault="00000000">
          <w:pPr>
            <w:pStyle w:val="D0FAC270DE22E040BB2C903126B17B36"/>
          </w:pPr>
          <w:r w:rsidRPr="009D0878">
            <w:t>Phone</w:t>
          </w:r>
        </w:p>
      </w:docPartBody>
    </w:docPart>
    <w:docPart>
      <w:docPartPr>
        <w:name w:val="B5BEDCBA410ABE4EB02E02F13385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CC6A9-E11C-6B41-9605-B5398C55ECE2}"/>
      </w:docPartPr>
      <w:docPartBody>
        <w:p w:rsidR="005861BC" w:rsidRDefault="00000000">
          <w:pPr>
            <w:pStyle w:val="B5BEDCBA410ABE4EB02E02F13385F3D2"/>
          </w:pPr>
          <w:r w:rsidRPr="009D0878">
            <w:t>Email</w:t>
          </w:r>
        </w:p>
      </w:docPartBody>
    </w:docPart>
    <w:docPart>
      <w:docPartPr>
        <w:name w:val="C54A05F44434C1488FCC12F0E215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3007-CB4A-5B4D-99FC-6ABAEA9E4D57}"/>
      </w:docPartPr>
      <w:docPartBody>
        <w:p w:rsidR="005861BC" w:rsidRDefault="00000000">
          <w:pPr>
            <w:pStyle w:val="C54A05F44434C1488FCC12F0E2156AAA"/>
          </w:pPr>
          <w:r>
            <w:t>Skills</w:t>
          </w:r>
        </w:p>
      </w:docPartBody>
    </w:docPart>
    <w:docPart>
      <w:docPartPr>
        <w:name w:val="80BF8C5BFF81304CA62CA1DB7BB7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6ECF-820F-3143-9D25-F3D971A95055}"/>
      </w:docPartPr>
      <w:docPartBody>
        <w:p w:rsidR="005861BC" w:rsidRDefault="00000000">
          <w:pPr>
            <w:pStyle w:val="80BF8C5BFF81304CA62CA1DB7BB799DA"/>
          </w:pPr>
          <w:r w:rsidRPr="00AD3FD8">
            <w:t>Experience</w:t>
          </w:r>
        </w:p>
      </w:docPartBody>
    </w:docPart>
    <w:docPart>
      <w:docPartPr>
        <w:name w:val="1A41E4A2FB9A714BB078AA7F4566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5644-D7F2-5C4F-BDB5-6225B3934757}"/>
      </w:docPartPr>
      <w:docPartBody>
        <w:p w:rsidR="005861BC" w:rsidRDefault="00000000">
          <w:pPr>
            <w:pStyle w:val="1A41E4A2FB9A714BB078AA7F45663BB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17"/>
    <w:rsid w:val="000900D7"/>
    <w:rsid w:val="000E7BB0"/>
    <w:rsid w:val="002B7DAB"/>
    <w:rsid w:val="003F7749"/>
    <w:rsid w:val="00402DE0"/>
    <w:rsid w:val="00446555"/>
    <w:rsid w:val="005861BC"/>
    <w:rsid w:val="00621517"/>
    <w:rsid w:val="007C5A65"/>
    <w:rsid w:val="00854C7B"/>
    <w:rsid w:val="00C547A0"/>
    <w:rsid w:val="00E43213"/>
    <w:rsid w:val="00F20A5A"/>
    <w:rsid w:val="00F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032B21711443953203BEE2A5DFFC">
    <w:name w:val="2FDE032B21711443953203BEE2A5DFFC"/>
  </w:style>
  <w:style w:type="paragraph" w:customStyle="1" w:styleId="5D6689AD33BC8C4EBFE6DBA9BEF19DF3">
    <w:name w:val="5D6689AD33BC8C4EBFE6DBA9BEF19DF3"/>
  </w:style>
  <w:style w:type="paragraph" w:customStyle="1" w:styleId="AFB34F85D8A105489A388E053C4B8A47">
    <w:name w:val="AFB34F85D8A105489A388E053C4B8A47"/>
  </w:style>
  <w:style w:type="paragraph" w:customStyle="1" w:styleId="D0FAC270DE22E040BB2C903126B17B36">
    <w:name w:val="D0FAC270DE22E040BB2C903126B17B36"/>
  </w:style>
  <w:style w:type="paragraph" w:customStyle="1" w:styleId="B5BEDCBA410ABE4EB02E02F13385F3D2">
    <w:name w:val="B5BEDCBA410ABE4EB02E02F13385F3D2"/>
  </w:style>
  <w:style w:type="paragraph" w:customStyle="1" w:styleId="C54A05F44434C1488FCC12F0E2156AAA">
    <w:name w:val="C54A05F44434C1488FCC12F0E2156AAA"/>
  </w:style>
  <w:style w:type="paragraph" w:customStyle="1" w:styleId="80BF8C5BFF81304CA62CA1DB7BB799DA">
    <w:name w:val="80BF8C5BFF81304CA62CA1DB7BB799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A41E4A2FB9A714BB078AA7F45663BB7">
    <w:name w:val="1A41E4A2FB9A714BB078AA7F45663BB7"/>
  </w:style>
  <w:style w:type="character" w:styleId="PlaceholderText">
    <w:name w:val="Placeholder Text"/>
    <w:basedOn w:val="DefaultParagraphFont"/>
    <w:uiPriority w:val="99"/>
    <w:semiHidden/>
    <w:rsid w:val="0062151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</Abstract>
  <CompanyAddress>                      9930 Thronton Way 
                          Huntley, IL</CompanyAddress>
  <CompanyPhone>                          701-264-0316</CompanyPhone>
  <CompanyFax/>
  <CompanyEmail>               Davidfox9000@gmail.com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{C3FA0794-4ACD-E64D-BF87-7D5B7F60A608}tf16402467_win32.dotx</Template>
  <TotalTime>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Fox</cp:lastModifiedBy>
  <cp:revision>2</cp:revision>
  <dcterms:created xsi:type="dcterms:W3CDTF">2024-02-06T02:07:00Z</dcterms:created>
  <dcterms:modified xsi:type="dcterms:W3CDTF">2024-02-06T02:07:00Z</dcterms:modified>
  <cp:category>Fox</cp:category>
</cp:coreProperties>
</file>