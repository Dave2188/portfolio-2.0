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410"/>
        <w:gridCol w:w="4950"/>
      </w:tblGrid>
      <w:tr w:rsidR="00D92B95" w14:paraId="599B37D1" w14:textId="77777777" w:rsidTr="0027687B">
        <w:tc>
          <w:tcPr>
            <w:tcW w:w="4410" w:type="dxa"/>
            <w:vAlign w:val="bottom"/>
          </w:tcPr>
          <w:p w14:paraId="1AEAD784" w14:textId="4C19EA28" w:rsidR="00C84833" w:rsidRDefault="00000000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FDE032B21711443953203BEE2A5DFF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27687B">
                  <w:t>David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5D6689AD33BC8C4EBFE6DBA9BEF19DF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27687B">
                  <w:t>Fox</w:t>
                </w:r>
              </w:sdtContent>
            </w:sdt>
          </w:p>
        </w:tc>
        <w:tc>
          <w:tcPr>
            <w:tcW w:w="4950" w:type="dxa"/>
            <w:vAlign w:val="bottom"/>
          </w:tcPr>
          <w:tbl>
            <w:tblPr>
              <w:tblStyle w:val="TableGrid"/>
              <w:tblW w:w="50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72"/>
              <w:gridCol w:w="492"/>
            </w:tblGrid>
            <w:tr w:rsidR="00932D92" w:rsidRPr="009D0878" w14:paraId="40FE662F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E5AA21E" w14:textId="6CCBB212" w:rsidR="004E2970" w:rsidRPr="009D0878" w:rsidRDefault="00000000" w:rsidP="0027687B">
                  <w:pPr>
                    <w:pStyle w:val="ContactInfo"/>
                    <w:jc w:val="left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FB34F85D8A105489A388E053C4B8A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27687B">
                        <w:t xml:space="preserve">          </w:t>
                      </w:r>
                      <w:r w:rsidR="00635B44">
                        <w:t xml:space="preserve">            </w:t>
                      </w:r>
                      <w:r w:rsidR="009F148A">
                        <w:t xml:space="preserve">9930 </w:t>
                      </w:r>
                      <w:proofErr w:type="spellStart"/>
                      <w:r w:rsidR="009F148A">
                        <w:t>Thronton</w:t>
                      </w:r>
                      <w:proofErr w:type="spellEnd"/>
                      <w:r w:rsidR="009F148A">
                        <w:t xml:space="preserve"> Way</w:t>
                      </w:r>
                      <w:r w:rsidR="0027687B">
                        <w:t xml:space="preserve"> </w:t>
                      </w:r>
                      <w:r w:rsidR="00635B44">
                        <w:br/>
                      </w:r>
                      <w:r w:rsidR="0027687B">
                        <w:t xml:space="preserve"> </w:t>
                      </w:r>
                      <w:r w:rsidR="00635B44">
                        <w:t xml:space="preserve">                         </w:t>
                      </w:r>
                      <w:r w:rsidR="009F148A">
                        <w:t>Huntley, IL</w:t>
                      </w:r>
                    </w:sdtContent>
                  </w:sdt>
                </w:p>
              </w:tc>
              <w:tc>
                <w:tcPr>
                  <w:tcW w:w="49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60A3775" w14:textId="649B1AE6" w:rsidR="00932D92" w:rsidRPr="009D0878" w:rsidRDefault="0027687B" w:rsidP="0027687B">
                  <w:pPr>
                    <w:pStyle w:val="Icons"/>
                    <w:jc w:val="left"/>
                  </w:pPr>
                  <w:r>
                    <w:t xml:space="preserve"> 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775FA6" wp14:editId="359D261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2EB042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8C6C651" w14:textId="77777777" w:rsidTr="0027687B">
              <w:trPr>
                <w:trHeight w:val="31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0FAC270DE22E040BB2C903126B17B3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7AA2FB60" w14:textId="3C174ABD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           701-264-0316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59929E1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CA2DF2" wp14:editId="2F51799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7A1105F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168845" w14:textId="77777777" w:rsidTr="0027687B">
              <w:trPr>
                <w:trHeight w:val="301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B5BEDCBA410ABE4EB02E02F13385F3D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2CB310F5" w14:textId="2AB2EF7A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Davidfox</w:t>
                      </w:r>
                      <w:r w:rsidR="008E6E2A">
                        <w:t>9000</w:t>
                      </w:r>
                      <w:r>
                        <w:t>@</w:t>
                      </w:r>
                      <w:r w:rsidR="008E6E2A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6C9E4052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B2D6DE" wp14:editId="5EE9FF4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45045E9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0EB28E7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117689EC" w14:textId="44C374D3" w:rsidR="00932D92" w:rsidRPr="009D0878" w:rsidRDefault="00000000" w:rsidP="0027687B">
                  <w:pPr>
                    <w:pStyle w:val="ContactInfo"/>
                    <w:jc w:val="center"/>
                  </w:pPr>
                  <w:hyperlink r:id="rId9" w:history="1">
                    <w:r w:rsidR="0027687B" w:rsidRPr="003203DA">
                      <w:rPr>
                        <w:rStyle w:val="Hyperlink"/>
                        <w:sz w:val="20"/>
                      </w:rPr>
                      <w:t>www.linkedin.com/in/davidfox967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0B95E7D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F23D13" wp14:editId="551DE14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0BEBF09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63D9E7F" w14:textId="77777777" w:rsidTr="0027687B">
              <w:trPr>
                <w:trHeight w:val="198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288CCF94" w14:textId="0F29E18A" w:rsidR="00932D92" w:rsidRPr="009D0878" w:rsidRDefault="00000000" w:rsidP="0027687B">
                  <w:pPr>
                    <w:pStyle w:val="ContactInfo"/>
                    <w:jc w:val="center"/>
                  </w:pPr>
                  <w:hyperlink r:id="rId10" w:history="1">
                    <w:r w:rsidR="0027687B" w:rsidRPr="0027687B">
                      <w:rPr>
                        <w:rStyle w:val="Hyperlink"/>
                      </w:rPr>
                      <w:t>www.dfoxden.com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3D043A4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58901F" wp14:editId="3E9DF6F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181AE39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F65802" w14:textId="77777777" w:rsidR="00D92B95" w:rsidRDefault="00D92B95" w:rsidP="009D3336">
            <w:pPr>
              <w:pStyle w:val="Header"/>
            </w:pPr>
          </w:p>
        </w:tc>
      </w:tr>
    </w:tbl>
    <w:p w14:paraId="0410FEE1" w14:textId="1542FE2D" w:rsidR="00AD13CB" w:rsidRDefault="0027687B" w:rsidP="00AD13CB">
      <w:pPr>
        <w:pStyle w:val="Heading1"/>
      </w:pPr>
      <w:r>
        <w:t xml:space="preserve">Technical </w:t>
      </w:r>
      <w:sdt>
        <w:sdtPr>
          <w:alias w:val="Skills:"/>
          <w:tag w:val="Skills:"/>
          <w:id w:val="-891506033"/>
          <w:placeholder>
            <w:docPart w:val="C54A05F44434C1488FCC12F0E2156AAA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862A9">
        <w:t xml:space="preserve"> </w:t>
      </w:r>
    </w:p>
    <w:tbl>
      <w:tblPr>
        <w:tblStyle w:val="TableGrid"/>
        <w:tblW w:w="55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196"/>
        <w:gridCol w:w="3580"/>
        <w:gridCol w:w="3580"/>
      </w:tblGrid>
      <w:tr w:rsidR="0027687B" w14:paraId="6C16D77B" w14:textId="6832115E" w:rsidTr="0027687B">
        <w:tc>
          <w:tcPr>
            <w:tcW w:w="3195" w:type="dxa"/>
          </w:tcPr>
          <w:p w14:paraId="1B0EB0C4" w14:textId="3A99695C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HTML/CSS</w:t>
            </w:r>
          </w:p>
          <w:p w14:paraId="4051655E" w14:textId="0CB0AA89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JavaScript</w:t>
            </w:r>
          </w:p>
          <w:p w14:paraId="54A204FC" w14:textId="1B38145A" w:rsidR="0027687B" w:rsidRPr="0027687B" w:rsidRDefault="009F148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Django</w:t>
            </w:r>
          </w:p>
          <w:p w14:paraId="1EC344CA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React</w:t>
            </w:r>
          </w:p>
          <w:p w14:paraId="1DA01D6E" w14:textId="42B0FDDA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Vue.js</w:t>
            </w:r>
          </w:p>
        </w:tc>
        <w:tc>
          <w:tcPr>
            <w:tcW w:w="3580" w:type="dxa"/>
            <w:tcMar>
              <w:left w:w="360" w:type="dxa"/>
              <w:right w:w="0" w:type="dxa"/>
            </w:tcMar>
          </w:tcPr>
          <w:p w14:paraId="6874C875" w14:textId="5065CD3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MongoDB</w:t>
            </w:r>
          </w:p>
          <w:p w14:paraId="6D60CDDF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Mongoose</w:t>
            </w:r>
          </w:p>
          <w:p w14:paraId="37606E79" w14:textId="048A5E47" w:rsidR="0027687B" w:rsidRPr="0027687B" w:rsidRDefault="008E6E2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Next.js</w:t>
            </w:r>
          </w:p>
          <w:p w14:paraId="58AF8F65" w14:textId="1B0779F3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React Router</w:t>
            </w:r>
          </w:p>
          <w:p w14:paraId="08DE2C62" w14:textId="2479C8D3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Tailwind</w:t>
            </w:r>
          </w:p>
          <w:p w14:paraId="633B1162" w14:textId="2BC8EEBC" w:rsidR="0027687B" w:rsidRPr="0027687B" w:rsidRDefault="0027687B" w:rsidP="0027687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007FAB" w:themeColor="accent1"/>
                <w:sz w:val="24"/>
                <w:szCs w:val="24"/>
              </w:rPr>
            </w:pPr>
          </w:p>
        </w:tc>
        <w:tc>
          <w:tcPr>
            <w:tcW w:w="3580" w:type="dxa"/>
          </w:tcPr>
          <w:p w14:paraId="2285D261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</w:t>
            </w:r>
          </w:p>
          <w:p w14:paraId="5CBE878B" w14:textId="3D04232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GitHub</w:t>
            </w:r>
          </w:p>
          <w:p w14:paraId="3A1D8C54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Heroku</w:t>
            </w:r>
          </w:p>
          <w:p w14:paraId="54248412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Express JS</w:t>
            </w:r>
          </w:p>
          <w:p w14:paraId="63D12DB2" w14:textId="7D26012B" w:rsidR="00413300" w:rsidRPr="0027687B" w:rsidRDefault="009F148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Aws</w:t>
            </w:r>
          </w:p>
        </w:tc>
      </w:tr>
    </w:tbl>
    <w:p w14:paraId="435585B1" w14:textId="12C1AA93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0BF8C5BFF81304CA62CA1DB7BB799DA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AB98965" w14:textId="77777777" w:rsidR="004A4907" w:rsidRDefault="004A4907" w:rsidP="004937AE">
      <w:pPr>
        <w:pStyle w:val="Heading1"/>
      </w:pPr>
    </w:p>
    <w:p w14:paraId="42F6A274" w14:textId="77991E4D" w:rsidR="0023705D" w:rsidRPr="00D413F9" w:rsidRDefault="0027687B" w:rsidP="00D413F9">
      <w:pPr>
        <w:pStyle w:val="Heading3"/>
      </w:pPr>
      <w:r>
        <w:t>20</w:t>
      </w:r>
      <w:r w:rsidR="004A4907">
        <w:t>23</w:t>
      </w:r>
      <w:r>
        <w:t>-pRESENT</w:t>
      </w:r>
    </w:p>
    <w:p w14:paraId="0AC31D1A" w14:textId="53830613" w:rsidR="0023705D" w:rsidRDefault="00E35803" w:rsidP="00513EFC">
      <w:pPr>
        <w:pStyle w:val="Heading2"/>
        <w:rPr>
          <w:rStyle w:val="Emphasis"/>
        </w:rPr>
      </w:pPr>
      <w:r>
        <w:t xml:space="preserve">Full-Stack </w:t>
      </w:r>
      <w:r w:rsidR="0027687B">
        <w:t>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 w:rsidR="004A4907">
        <w:rPr>
          <w:rStyle w:val="Emphasis"/>
        </w:rPr>
        <w:t>Enrichly</w:t>
      </w:r>
      <w:proofErr w:type="spellEnd"/>
    </w:p>
    <w:p w14:paraId="2975A342" w14:textId="11B95106" w:rsidR="0027687B" w:rsidRDefault="0027687B" w:rsidP="00513EFC">
      <w:pPr>
        <w:pStyle w:val="Heading2"/>
      </w:pPr>
    </w:p>
    <w:p w14:paraId="7F1C369A" w14:textId="77777777" w:rsidR="0014671C" w:rsidRPr="00513EFC" w:rsidRDefault="0014671C" w:rsidP="0014671C">
      <w:pPr>
        <w:pStyle w:val="ListParagraph"/>
        <w:numPr>
          <w:ilvl w:val="0"/>
          <w:numId w:val="13"/>
        </w:numPr>
        <w:spacing w:line="276" w:lineRule="auto"/>
      </w:pPr>
      <w:r>
        <w:t xml:space="preserve">Created solutions for having teams work separately, but in parallel to save time on team integration during a time sensitive deadline </w:t>
      </w:r>
    </w:p>
    <w:p w14:paraId="6D3657F6" w14:textId="04A7B6F4" w:rsidR="00044D82" w:rsidRDefault="00044D82" w:rsidP="00E745B8">
      <w:pPr>
        <w:pStyle w:val="ListParagraph"/>
        <w:numPr>
          <w:ilvl w:val="0"/>
          <w:numId w:val="13"/>
        </w:numPr>
        <w:spacing w:line="276" w:lineRule="auto"/>
      </w:pPr>
      <w:r>
        <w:t>Took the lead to better help the team succeed by having conversations around overall progress</w:t>
      </w:r>
      <w:r w:rsidR="0014671C">
        <w:t xml:space="preserve">, pain points, and structure of the </w:t>
      </w:r>
      <w:proofErr w:type="gramStart"/>
      <w:r w:rsidR="0014671C">
        <w:t>project</w:t>
      </w:r>
      <w:proofErr w:type="gramEnd"/>
    </w:p>
    <w:p w14:paraId="5DE64B74" w14:textId="0E3C9D09" w:rsidR="008879D7" w:rsidRDefault="008879D7" w:rsidP="00E745B8">
      <w:pPr>
        <w:pStyle w:val="ListParagraph"/>
        <w:numPr>
          <w:ilvl w:val="0"/>
          <w:numId w:val="13"/>
        </w:numPr>
        <w:spacing w:line="276" w:lineRule="auto"/>
      </w:pPr>
      <w:r w:rsidRPr="008879D7">
        <w:t>Assisted in onboarding new developers via GitHub, Jira, and Slack</w:t>
      </w:r>
    </w:p>
    <w:p w14:paraId="43EC0158" w14:textId="7B657909" w:rsidR="00044D82" w:rsidRDefault="00044D82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Enforced documentation, issue tracking, and the consolidation of assets by setting up Jira for the </w:t>
      </w:r>
      <w:proofErr w:type="gramStart"/>
      <w:r w:rsidR="00EF416C">
        <w:t>organization</w:t>
      </w:r>
      <w:proofErr w:type="gramEnd"/>
    </w:p>
    <w:p w14:paraId="5B2FD312" w14:textId="022D3D0D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Designed and developed UI changes, conforming to stakeholder </w:t>
      </w:r>
      <w:proofErr w:type="gramStart"/>
      <w:r w:rsidRPr="00EF416C">
        <w:t>visions</w:t>
      </w:r>
      <w:proofErr w:type="gramEnd"/>
    </w:p>
    <w:p w14:paraId="5C28FA80" w14:textId="1C8BCE74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Addressed database issues, optimizing performance and </w:t>
      </w:r>
      <w:proofErr w:type="gramStart"/>
      <w:r w:rsidRPr="00EF416C">
        <w:t>reliability</w:t>
      </w:r>
      <w:proofErr w:type="gramEnd"/>
    </w:p>
    <w:p w14:paraId="26EDBE13" w14:textId="3A7BEA7F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Worked on front and backend API design and augmentation, including Stripe </w:t>
      </w:r>
      <w:proofErr w:type="gramStart"/>
      <w:r w:rsidRPr="00EF416C">
        <w:t>integration</w:t>
      </w:r>
      <w:proofErr w:type="gramEnd"/>
    </w:p>
    <w:p w14:paraId="1A47D912" w14:textId="3EDFD703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Managed AWS deployments, ensuring a streamlined and robust delivery </w:t>
      </w:r>
      <w:proofErr w:type="gramStart"/>
      <w:r w:rsidRPr="00EF416C">
        <w:t>process</w:t>
      </w:r>
      <w:proofErr w:type="gramEnd"/>
    </w:p>
    <w:p w14:paraId="7A586FCD" w14:textId="0136B6DA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Regularly engaged with stakeholders, addressing their requirements and keeping them informed about progress and </w:t>
      </w:r>
      <w:proofErr w:type="gramStart"/>
      <w:r w:rsidRPr="00EF416C">
        <w:t>milestones</w:t>
      </w:r>
      <w:proofErr w:type="gramEnd"/>
    </w:p>
    <w:p w14:paraId="54BFEAD0" w14:textId="4581FDAD" w:rsidR="008E6E2A" w:rsidRDefault="008E6E2A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Designed and developed UI changes to the application to better realize the </w:t>
      </w:r>
      <w:proofErr w:type="gramStart"/>
      <w:r>
        <w:t>stake-holders</w:t>
      </w:r>
      <w:proofErr w:type="gramEnd"/>
      <w:r>
        <w:t xml:space="preserve"> visions</w:t>
      </w:r>
    </w:p>
    <w:p w14:paraId="484089AA" w14:textId="7E8DD09E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Played a key role in implementing Single Sign-On (SSO) with Clever, enhancing security and user </w:t>
      </w:r>
      <w:proofErr w:type="gramStart"/>
      <w:r w:rsidRPr="00EF416C">
        <w:t>experience</w:t>
      </w:r>
      <w:proofErr w:type="gramEnd"/>
    </w:p>
    <w:p w14:paraId="75C219AB" w14:textId="77777777" w:rsidR="0027687B" w:rsidRDefault="0027687B" w:rsidP="0027687B">
      <w:pPr>
        <w:pStyle w:val="ListParagraph"/>
        <w:spacing w:line="276" w:lineRule="auto"/>
      </w:pPr>
    </w:p>
    <w:p w14:paraId="756A0648" w14:textId="77777777" w:rsidR="004A4907" w:rsidRPr="00D413F9" w:rsidRDefault="004A4907" w:rsidP="004A4907">
      <w:pPr>
        <w:pStyle w:val="Heading3"/>
      </w:pPr>
      <w:r>
        <w:lastRenderedPageBreak/>
        <w:t>2021-pRESENT</w:t>
      </w:r>
    </w:p>
    <w:p w14:paraId="7F7FDE81" w14:textId="7BD599AD" w:rsidR="004A4907" w:rsidRDefault="004A4907" w:rsidP="004A4907">
      <w:pPr>
        <w:pStyle w:val="Heading2"/>
        <w:rPr>
          <w:rStyle w:val="Emphasis"/>
        </w:rPr>
      </w:pPr>
      <w:r>
        <w:t>Full-Stack Developer /</w:t>
      </w:r>
      <w:r w:rsidRPr="00513EFC">
        <w:t xml:space="preserve"> </w:t>
      </w:r>
      <w:r w:rsidR="008E6E2A">
        <w:rPr>
          <w:rStyle w:val="Emphasis"/>
        </w:rPr>
        <w:t>Self-Employed</w:t>
      </w:r>
    </w:p>
    <w:p w14:paraId="6787FFDC" w14:textId="77777777" w:rsidR="004A4907" w:rsidRDefault="004A4907" w:rsidP="004A4907">
      <w:pPr>
        <w:pStyle w:val="Heading2"/>
      </w:pPr>
    </w:p>
    <w:p w14:paraId="676F84A5" w14:textId="77777777" w:rsidR="004A4907" w:rsidRPr="00513EFC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Simulated Agile development lifecycle by utilizing Jira to track issues, Confluence for documentation, and Git/GitHub for version control</w:t>
      </w:r>
    </w:p>
    <w:p w14:paraId="3C409318" w14:textId="7777777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Architected and developed React web application “Job Site Tracker” using the MERN stack and hosted on Netlify. Using Netlify for the deployment automation, testing, and optimization addons</w:t>
      </w:r>
    </w:p>
    <w:p w14:paraId="1457E1CE" w14:textId="7777777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Contributed documentation and bug fixes to Free Code Camps open-source repository</w:t>
      </w:r>
    </w:p>
    <w:p w14:paraId="0A7E4666" w14:textId="7777777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Developed React SPA web application using Spotify’s REST API for making playlists</w:t>
      </w:r>
    </w:p>
    <w:p w14:paraId="295F7120" w14:textId="7777777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 xml:space="preserve">Created Vue SPA portfolio using Vite CLI and Tailwind </w:t>
      </w:r>
    </w:p>
    <w:p w14:paraId="4D83A9B2" w14:textId="7777777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Built a digital battleship game using HTML/CSS and JavaScript</w:t>
      </w:r>
    </w:p>
    <w:p w14:paraId="4F120008" w14:textId="7777777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Developed “Find the Hat” game using JavaScript to run and play in the terminal</w:t>
      </w:r>
    </w:p>
    <w:p w14:paraId="220129AC" w14:textId="437F0308" w:rsidR="00D413F9" w:rsidRDefault="00D413F9" w:rsidP="0027687B">
      <w:pPr>
        <w:pStyle w:val="ListParagraph"/>
      </w:pPr>
    </w:p>
    <w:p w14:paraId="7AA41B5A" w14:textId="04BA368C" w:rsidR="0027687B" w:rsidRDefault="0027687B" w:rsidP="0027687B">
      <w:pPr>
        <w:pStyle w:val="ListParagraph"/>
      </w:pPr>
    </w:p>
    <w:p w14:paraId="5BE30E2A" w14:textId="77777777" w:rsidR="004A4907" w:rsidRPr="00D413F9" w:rsidRDefault="004A4907" w:rsidP="004A4907">
      <w:pPr>
        <w:pStyle w:val="Heading3"/>
      </w:pPr>
      <w:r>
        <w:t>2015-Present</w:t>
      </w:r>
    </w:p>
    <w:p w14:paraId="30A349EF" w14:textId="77777777" w:rsidR="004A4907" w:rsidRPr="00513EFC" w:rsidRDefault="004A4907" w:rsidP="004A4907">
      <w:pPr>
        <w:pStyle w:val="Heading2"/>
      </w:pPr>
      <w:r w:rsidRPr="0027687B">
        <w:rPr>
          <w:rFonts w:eastAsia="Calibri" w:cs="Calibri"/>
        </w:rPr>
        <w:t>Crew Foreman</w:t>
      </w:r>
      <w:r>
        <w:rPr>
          <w:rFonts w:ascii="Calibri" w:eastAsia="Calibri" w:hAnsi="Calibri" w:cs="Calibri"/>
        </w:rPr>
        <w:t xml:space="preserve"> </w:t>
      </w:r>
      <w:r>
        <w:t>/</w:t>
      </w:r>
      <w:r w:rsidRPr="00513EFC">
        <w:t xml:space="preserve"> </w:t>
      </w:r>
      <w:r>
        <w:rPr>
          <w:rStyle w:val="Emphasis"/>
        </w:rPr>
        <w:t>Miller Insulation</w:t>
      </w:r>
    </w:p>
    <w:p w14:paraId="03582627" w14:textId="77777777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 xml:space="preserve">Assess projects for material, safety, schedule, and labor requirements </w:t>
      </w:r>
    </w:p>
    <w:p w14:paraId="67BC4EDA" w14:textId="77777777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Complete projects within budget and time constraints</w:t>
      </w:r>
    </w:p>
    <w:p w14:paraId="3E29F33D" w14:textId="77777777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Influence without authority to develop individuals into highly functional teams</w:t>
      </w:r>
    </w:p>
    <w:p w14:paraId="6A65302B" w14:textId="77777777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Stay up to date with all relevant safety trainings and certifications in addition to ensuring team compliance</w:t>
      </w:r>
    </w:p>
    <w:p w14:paraId="46F5C6A0" w14:textId="77777777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Coordinate logistics with the largest companies in the oil and gas industry to complete cross functional projects</w:t>
      </w:r>
    </w:p>
    <w:p w14:paraId="76CB4D3B" w14:textId="77777777" w:rsidR="0027687B" w:rsidRPr="00D413F9" w:rsidRDefault="0027687B" w:rsidP="0027687B">
      <w:pPr>
        <w:pStyle w:val="ListParagraph"/>
        <w:ind w:left="1440"/>
      </w:pPr>
    </w:p>
    <w:p w14:paraId="56D66C6E" w14:textId="2E198B2B" w:rsidR="0070237E" w:rsidRDefault="00000000" w:rsidP="0027687B">
      <w:pPr>
        <w:pStyle w:val="Heading1"/>
      </w:pPr>
      <w:sdt>
        <w:sdtPr>
          <w:alias w:val="Education:"/>
          <w:tag w:val="Education:"/>
          <w:id w:val="543866955"/>
          <w:placeholder>
            <w:docPart w:val="1A41E4A2FB9A714BB078AA7F45663BB7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4FCB8A1" w14:textId="77777777" w:rsidR="0027687B" w:rsidRDefault="0027687B" w:rsidP="0027687B">
      <w:pPr>
        <w:pStyle w:val="Heading1"/>
      </w:pPr>
    </w:p>
    <w:p w14:paraId="4510FF32" w14:textId="3C80AB50" w:rsidR="00413300" w:rsidRDefault="0027687B" w:rsidP="0027687B">
      <w:pPr>
        <w:pStyle w:val="Heading2"/>
        <w:rPr>
          <w:rStyle w:val="Emphasis"/>
        </w:rPr>
      </w:pPr>
      <w:proofErr w:type="spellStart"/>
      <w:r>
        <w:t>Codecademy</w:t>
      </w:r>
      <w:proofErr w:type="spellEnd"/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Front-end Courses</w:t>
      </w:r>
    </w:p>
    <w:p w14:paraId="2F38F77A" w14:textId="77777777" w:rsidR="00413300" w:rsidRDefault="00413300" w:rsidP="0027687B">
      <w:pPr>
        <w:pStyle w:val="Heading2"/>
        <w:rPr>
          <w:rStyle w:val="Emphasis"/>
        </w:rPr>
      </w:pPr>
    </w:p>
    <w:p w14:paraId="31524729" w14:textId="116431A2" w:rsidR="00413300" w:rsidRDefault="00413300" w:rsidP="00413300">
      <w:pPr>
        <w:pStyle w:val="Heading2"/>
        <w:rPr>
          <w:rStyle w:val="Emphasis"/>
        </w:rPr>
      </w:pPr>
      <w:r>
        <w:t>Net Ninja /</w:t>
      </w:r>
      <w:r w:rsidRPr="00513EFC">
        <w:t xml:space="preserve"> </w:t>
      </w:r>
      <w:r>
        <w:rPr>
          <w:rStyle w:val="Emphasis"/>
        </w:rPr>
        <w:t>Vue Courses</w:t>
      </w:r>
    </w:p>
    <w:p w14:paraId="6398CFA5" w14:textId="77777777" w:rsidR="0027687B" w:rsidRDefault="0027687B" w:rsidP="0027687B">
      <w:pPr>
        <w:pStyle w:val="Heading2"/>
      </w:pPr>
    </w:p>
    <w:p w14:paraId="7AA0571B" w14:textId="02821BD6" w:rsidR="0070237E" w:rsidRDefault="0027687B" w:rsidP="0070237E">
      <w:pPr>
        <w:pStyle w:val="Heading2"/>
        <w:rPr>
          <w:rStyle w:val="Emphasis"/>
        </w:rPr>
      </w:pPr>
      <w:r>
        <w:t>Code With Mosh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Front-end Course</w:t>
      </w:r>
    </w:p>
    <w:p w14:paraId="54727F50" w14:textId="77777777" w:rsidR="0027687B" w:rsidRDefault="0027687B" w:rsidP="0070237E">
      <w:pPr>
        <w:pStyle w:val="Heading2"/>
        <w:rPr>
          <w:rStyle w:val="Emphasis"/>
        </w:rPr>
      </w:pPr>
    </w:p>
    <w:p w14:paraId="3D946F64" w14:textId="12957AAA" w:rsidR="0027687B" w:rsidRDefault="0027687B" w:rsidP="0027687B">
      <w:pPr>
        <w:pStyle w:val="Heading2"/>
      </w:pPr>
      <w:r>
        <w:t xml:space="preserve">High School Diploma / </w:t>
      </w:r>
      <w:r>
        <w:rPr>
          <w:rStyle w:val="Emphasis"/>
        </w:rPr>
        <w:t>2006</w:t>
      </w:r>
    </w:p>
    <w:p w14:paraId="77060901" w14:textId="77777777" w:rsidR="0027687B" w:rsidRDefault="0027687B" w:rsidP="0070237E">
      <w:pPr>
        <w:pStyle w:val="Heading2"/>
      </w:pPr>
    </w:p>
    <w:p w14:paraId="743AB28C" w14:textId="00388710" w:rsidR="0070237E" w:rsidRPr="0070237E" w:rsidRDefault="0070237E" w:rsidP="0070237E"/>
    <w:p w14:paraId="65CA7856" w14:textId="0B8F8455" w:rsidR="00BC7376" w:rsidRPr="00BC7376" w:rsidRDefault="00BC7376" w:rsidP="00BC7376"/>
    <w:sectPr w:rsidR="00BC7376" w:rsidRPr="00BC7376" w:rsidSect="00D92B95">
      <w:footerReference w:type="default" r:id="rId11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63F6" w14:textId="77777777" w:rsidR="00D478C9" w:rsidRDefault="00D478C9" w:rsidP="00725803">
      <w:pPr>
        <w:spacing w:after="0"/>
      </w:pPr>
      <w:r>
        <w:separator/>
      </w:r>
    </w:p>
  </w:endnote>
  <w:endnote w:type="continuationSeparator" w:id="0">
    <w:p w14:paraId="170BF5E6" w14:textId="77777777" w:rsidR="00D478C9" w:rsidRDefault="00D478C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3AE3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D57D" w14:textId="77777777" w:rsidR="00D478C9" w:rsidRDefault="00D478C9" w:rsidP="00725803">
      <w:pPr>
        <w:spacing w:after="0"/>
      </w:pPr>
      <w:r>
        <w:separator/>
      </w:r>
    </w:p>
  </w:footnote>
  <w:footnote w:type="continuationSeparator" w:id="0">
    <w:p w14:paraId="6BA3B42F" w14:textId="77777777" w:rsidR="00D478C9" w:rsidRDefault="00D478C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EDE6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07D61"/>
    <w:multiLevelType w:val="hybridMultilevel"/>
    <w:tmpl w:val="7CD0B82A"/>
    <w:lvl w:ilvl="0" w:tplc="8D14A4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73B2F"/>
    <w:multiLevelType w:val="hybridMultilevel"/>
    <w:tmpl w:val="53F2CF54"/>
    <w:lvl w:ilvl="0" w:tplc="474478D4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C5E8CA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60B221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398889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3A66E9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F8E640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B7EA3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4F5AAC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3208D1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00127B"/>
    <w:multiLevelType w:val="hybridMultilevel"/>
    <w:tmpl w:val="543AB404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0101A7"/>
    <w:multiLevelType w:val="multilevel"/>
    <w:tmpl w:val="3968CF3C"/>
    <w:styleLink w:val="CurrentList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9F4B9B"/>
    <w:multiLevelType w:val="multilevel"/>
    <w:tmpl w:val="479A71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5A082E62"/>
    <w:multiLevelType w:val="hybridMultilevel"/>
    <w:tmpl w:val="3968CF3C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E395C"/>
    <w:multiLevelType w:val="hybridMultilevel"/>
    <w:tmpl w:val="7A604F24"/>
    <w:lvl w:ilvl="0" w:tplc="AAF4EBB0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6D4C66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F08E16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175C7D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6ED43D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5E3A42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4E2C82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B1B4C1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F82A08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CD4554"/>
    <w:multiLevelType w:val="multilevel"/>
    <w:tmpl w:val="9BC698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36238363">
    <w:abstractNumId w:val="12"/>
  </w:num>
  <w:num w:numId="2" w16cid:durableId="119765228">
    <w:abstractNumId w:val="7"/>
  </w:num>
  <w:num w:numId="3" w16cid:durableId="1339892892">
    <w:abstractNumId w:val="6"/>
  </w:num>
  <w:num w:numId="4" w16cid:durableId="20955867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0434046">
    <w:abstractNumId w:val="8"/>
  </w:num>
  <w:num w:numId="6" w16cid:durableId="1031608696">
    <w:abstractNumId w:val="14"/>
  </w:num>
  <w:num w:numId="7" w16cid:durableId="1257396377">
    <w:abstractNumId w:val="5"/>
  </w:num>
  <w:num w:numId="8" w16cid:durableId="586496803">
    <w:abstractNumId w:val="4"/>
  </w:num>
  <w:num w:numId="9" w16cid:durableId="400951300">
    <w:abstractNumId w:val="3"/>
  </w:num>
  <w:num w:numId="10" w16cid:durableId="1647080006">
    <w:abstractNumId w:val="2"/>
  </w:num>
  <w:num w:numId="11" w16cid:durableId="94520455">
    <w:abstractNumId w:val="1"/>
  </w:num>
  <w:num w:numId="12" w16cid:durableId="1286081900">
    <w:abstractNumId w:val="0"/>
  </w:num>
  <w:num w:numId="13" w16cid:durableId="193614088">
    <w:abstractNumId w:val="16"/>
  </w:num>
  <w:num w:numId="14" w16cid:durableId="273291673">
    <w:abstractNumId w:val="17"/>
  </w:num>
  <w:num w:numId="15" w16cid:durableId="922105519">
    <w:abstractNumId w:val="11"/>
  </w:num>
  <w:num w:numId="16" w16cid:durableId="1215777537">
    <w:abstractNumId w:val="9"/>
  </w:num>
  <w:num w:numId="17" w16cid:durableId="1794326350">
    <w:abstractNumId w:val="10"/>
  </w:num>
  <w:num w:numId="18" w16cid:durableId="1964921903">
    <w:abstractNumId w:val="18"/>
  </w:num>
  <w:num w:numId="19" w16cid:durableId="743571734">
    <w:abstractNumId w:val="15"/>
  </w:num>
  <w:num w:numId="20" w16cid:durableId="305747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B"/>
    <w:rsid w:val="00025E77"/>
    <w:rsid w:val="00027312"/>
    <w:rsid w:val="0003749E"/>
    <w:rsid w:val="00044D82"/>
    <w:rsid w:val="000645F2"/>
    <w:rsid w:val="00082F03"/>
    <w:rsid w:val="000835A0"/>
    <w:rsid w:val="000934A2"/>
    <w:rsid w:val="000B4917"/>
    <w:rsid w:val="000B7451"/>
    <w:rsid w:val="0014671C"/>
    <w:rsid w:val="001B0955"/>
    <w:rsid w:val="001C075D"/>
    <w:rsid w:val="00227784"/>
    <w:rsid w:val="0023705D"/>
    <w:rsid w:val="00250A31"/>
    <w:rsid w:val="00251C13"/>
    <w:rsid w:val="0027687B"/>
    <w:rsid w:val="002922D0"/>
    <w:rsid w:val="00340B03"/>
    <w:rsid w:val="00380AE7"/>
    <w:rsid w:val="003A65E7"/>
    <w:rsid w:val="003A6943"/>
    <w:rsid w:val="00410BA2"/>
    <w:rsid w:val="00413300"/>
    <w:rsid w:val="00434074"/>
    <w:rsid w:val="00463C3B"/>
    <w:rsid w:val="004937AE"/>
    <w:rsid w:val="004A4907"/>
    <w:rsid w:val="004E2970"/>
    <w:rsid w:val="005026DD"/>
    <w:rsid w:val="00513EFC"/>
    <w:rsid w:val="0052113B"/>
    <w:rsid w:val="00564951"/>
    <w:rsid w:val="00573BF9"/>
    <w:rsid w:val="005862A9"/>
    <w:rsid w:val="005A4A49"/>
    <w:rsid w:val="005B1D68"/>
    <w:rsid w:val="005C34EE"/>
    <w:rsid w:val="005F3471"/>
    <w:rsid w:val="00611B37"/>
    <w:rsid w:val="006252B4"/>
    <w:rsid w:val="00635B44"/>
    <w:rsid w:val="00646BA2"/>
    <w:rsid w:val="00664908"/>
    <w:rsid w:val="00675EA0"/>
    <w:rsid w:val="006A6686"/>
    <w:rsid w:val="006C08A0"/>
    <w:rsid w:val="006C47D8"/>
    <w:rsid w:val="006D2D08"/>
    <w:rsid w:val="006E3791"/>
    <w:rsid w:val="006F26A2"/>
    <w:rsid w:val="0070237E"/>
    <w:rsid w:val="00725803"/>
    <w:rsid w:val="00725CB5"/>
    <w:rsid w:val="007307A3"/>
    <w:rsid w:val="00752315"/>
    <w:rsid w:val="0079044C"/>
    <w:rsid w:val="00857E6B"/>
    <w:rsid w:val="0088773F"/>
    <w:rsid w:val="008879D7"/>
    <w:rsid w:val="008968C4"/>
    <w:rsid w:val="008D7C1C"/>
    <w:rsid w:val="008E6E2A"/>
    <w:rsid w:val="0092291B"/>
    <w:rsid w:val="00932D92"/>
    <w:rsid w:val="0095272C"/>
    <w:rsid w:val="00972024"/>
    <w:rsid w:val="009F04D2"/>
    <w:rsid w:val="009F148A"/>
    <w:rsid w:val="009F2BA7"/>
    <w:rsid w:val="009F6DA0"/>
    <w:rsid w:val="00A01182"/>
    <w:rsid w:val="00AD13CB"/>
    <w:rsid w:val="00AD3FD8"/>
    <w:rsid w:val="00B370A8"/>
    <w:rsid w:val="00BC7376"/>
    <w:rsid w:val="00BD669A"/>
    <w:rsid w:val="00C13F2B"/>
    <w:rsid w:val="00C43D65"/>
    <w:rsid w:val="00C65BCB"/>
    <w:rsid w:val="00C84833"/>
    <w:rsid w:val="00C9044F"/>
    <w:rsid w:val="00D2420D"/>
    <w:rsid w:val="00D25CD7"/>
    <w:rsid w:val="00D30382"/>
    <w:rsid w:val="00D31CB1"/>
    <w:rsid w:val="00D413F9"/>
    <w:rsid w:val="00D44E50"/>
    <w:rsid w:val="00D478C9"/>
    <w:rsid w:val="00D90060"/>
    <w:rsid w:val="00D92B95"/>
    <w:rsid w:val="00E03F71"/>
    <w:rsid w:val="00E154B5"/>
    <w:rsid w:val="00E15A6E"/>
    <w:rsid w:val="00E232F0"/>
    <w:rsid w:val="00E35803"/>
    <w:rsid w:val="00E525D9"/>
    <w:rsid w:val="00E52791"/>
    <w:rsid w:val="00E745B8"/>
    <w:rsid w:val="00E83195"/>
    <w:rsid w:val="00EF416C"/>
    <w:rsid w:val="00F00A4F"/>
    <w:rsid w:val="00F33CD8"/>
    <w:rsid w:val="00F4030A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5088"/>
  <w15:chartTrackingRefBased/>
  <w15:docId w15:val="{FD647586-4F1C-9F4A-801C-FB7E95C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27687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745B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foxden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davidfox96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fox/Library/Containers/com.microsoft.Word/Data/Library/Application%20Support/Microsoft/Office/16.0/DTS/Search/%7bC3FA0794-4ACD-E64D-BF87-7D5B7F60A608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E032B21711443953203BEE2A5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FB389-B6A9-7B45-8E3B-8EAF9FB84B0B}"/>
      </w:docPartPr>
      <w:docPartBody>
        <w:p w:rsidR="005861BC" w:rsidRDefault="00000000">
          <w:pPr>
            <w:pStyle w:val="2FDE032B21711443953203BEE2A5DFFC"/>
          </w:pPr>
          <w:r>
            <w:t>First Name</w:t>
          </w:r>
        </w:p>
      </w:docPartBody>
    </w:docPart>
    <w:docPart>
      <w:docPartPr>
        <w:name w:val="5D6689AD33BC8C4EBFE6DBA9BEF19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B982-CEA5-BF48-90CC-624DEC7F5373}"/>
      </w:docPartPr>
      <w:docPartBody>
        <w:p w:rsidR="005861BC" w:rsidRDefault="00000000">
          <w:pPr>
            <w:pStyle w:val="5D6689AD33BC8C4EBFE6DBA9BEF19DF3"/>
          </w:pPr>
          <w:r>
            <w:t>Last Name</w:t>
          </w:r>
        </w:p>
      </w:docPartBody>
    </w:docPart>
    <w:docPart>
      <w:docPartPr>
        <w:name w:val="AFB34F85D8A105489A388E053C4B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0A38-432B-2641-82C6-91829BE489CD}"/>
      </w:docPartPr>
      <w:docPartBody>
        <w:p w:rsidR="005861BC" w:rsidRDefault="00000000">
          <w:pPr>
            <w:pStyle w:val="AFB34F85D8A105489A388E053C4B8A47"/>
          </w:pPr>
          <w:r w:rsidRPr="009D0878">
            <w:t>Address</w:t>
          </w:r>
        </w:p>
      </w:docPartBody>
    </w:docPart>
    <w:docPart>
      <w:docPartPr>
        <w:name w:val="D0FAC270DE22E040BB2C903126B1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EA053-CFBD-D04E-A621-807374C86D5C}"/>
      </w:docPartPr>
      <w:docPartBody>
        <w:p w:rsidR="005861BC" w:rsidRDefault="00000000">
          <w:pPr>
            <w:pStyle w:val="D0FAC270DE22E040BB2C903126B17B36"/>
          </w:pPr>
          <w:r w:rsidRPr="009D0878">
            <w:t>Phone</w:t>
          </w:r>
        </w:p>
      </w:docPartBody>
    </w:docPart>
    <w:docPart>
      <w:docPartPr>
        <w:name w:val="B5BEDCBA410ABE4EB02E02F13385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CC6A9-E11C-6B41-9605-B5398C55ECE2}"/>
      </w:docPartPr>
      <w:docPartBody>
        <w:p w:rsidR="005861BC" w:rsidRDefault="00000000">
          <w:pPr>
            <w:pStyle w:val="B5BEDCBA410ABE4EB02E02F13385F3D2"/>
          </w:pPr>
          <w:r w:rsidRPr="009D0878">
            <w:t>Email</w:t>
          </w:r>
        </w:p>
      </w:docPartBody>
    </w:docPart>
    <w:docPart>
      <w:docPartPr>
        <w:name w:val="C54A05F44434C1488FCC12F0E215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3007-CB4A-5B4D-99FC-6ABAEA9E4D57}"/>
      </w:docPartPr>
      <w:docPartBody>
        <w:p w:rsidR="005861BC" w:rsidRDefault="00000000">
          <w:pPr>
            <w:pStyle w:val="C54A05F44434C1488FCC12F0E2156AAA"/>
          </w:pPr>
          <w:r>
            <w:t>Skills</w:t>
          </w:r>
        </w:p>
      </w:docPartBody>
    </w:docPart>
    <w:docPart>
      <w:docPartPr>
        <w:name w:val="80BF8C5BFF81304CA62CA1DB7BB7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6ECF-820F-3143-9D25-F3D971A95055}"/>
      </w:docPartPr>
      <w:docPartBody>
        <w:p w:rsidR="005861BC" w:rsidRDefault="00000000">
          <w:pPr>
            <w:pStyle w:val="80BF8C5BFF81304CA62CA1DB7BB799DA"/>
          </w:pPr>
          <w:r w:rsidRPr="00AD3FD8">
            <w:t>Experience</w:t>
          </w:r>
        </w:p>
      </w:docPartBody>
    </w:docPart>
    <w:docPart>
      <w:docPartPr>
        <w:name w:val="1A41E4A2FB9A714BB078AA7F4566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5644-D7F2-5C4F-BDB5-6225B3934757}"/>
      </w:docPartPr>
      <w:docPartBody>
        <w:p w:rsidR="005861BC" w:rsidRDefault="00000000">
          <w:pPr>
            <w:pStyle w:val="1A41E4A2FB9A714BB078AA7F45663BB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17"/>
    <w:rsid w:val="000900D7"/>
    <w:rsid w:val="000E7BB0"/>
    <w:rsid w:val="002B7DAB"/>
    <w:rsid w:val="003F7749"/>
    <w:rsid w:val="00402DE0"/>
    <w:rsid w:val="005861BC"/>
    <w:rsid w:val="00621517"/>
    <w:rsid w:val="007C5A65"/>
    <w:rsid w:val="00C547A0"/>
    <w:rsid w:val="00E43213"/>
    <w:rsid w:val="00F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032B21711443953203BEE2A5DFFC">
    <w:name w:val="2FDE032B21711443953203BEE2A5DFFC"/>
  </w:style>
  <w:style w:type="paragraph" w:customStyle="1" w:styleId="5D6689AD33BC8C4EBFE6DBA9BEF19DF3">
    <w:name w:val="5D6689AD33BC8C4EBFE6DBA9BEF19DF3"/>
  </w:style>
  <w:style w:type="paragraph" w:customStyle="1" w:styleId="AFB34F85D8A105489A388E053C4B8A47">
    <w:name w:val="AFB34F85D8A105489A388E053C4B8A47"/>
  </w:style>
  <w:style w:type="paragraph" w:customStyle="1" w:styleId="D0FAC270DE22E040BB2C903126B17B36">
    <w:name w:val="D0FAC270DE22E040BB2C903126B17B36"/>
  </w:style>
  <w:style w:type="paragraph" w:customStyle="1" w:styleId="B5BEDCBA410ABE4EB02E02F13385F3D2">
    <w:name w:val="B5BEDCBA410ABE4EB02E02F13385F3D2"/>
  </w:style>
  <w:style w:type="paragraph" w:customStyle="1" w:styleId="C54A05F44434C1488FCC12F0E2156AAA">
    <w:name w:val="C54A05F44434C1488FCC12F0E2156AAA"/>
  </w:style>
  <w:style w:type="paragraph" w:customStyle="1" w:styleId="80BF8C5BFF81304CA62CA1DB7BB799DA">
    <w:name w:val="80BF8C5BFF81304CA62CA1DB7BB799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A41E4A2FB9A714BB078AA7F45663BB7">
    <w:name w:val="1A41E4A2FB9A714BB078AA7F45663BB7"/>
  </w:style>
  <w:style w:type="character" w:styleId="PlaceholderText">
    <w:name w:val="Placeholder Text"/>
    <w:basedOn w:val="DefaultParagraphFont"/>
    <w:uiPriority w:val="99"/>
    <w:semiHidden/>
    <w:rsid w:val="0062151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</Abstract>
  <CompanyAddress>                      9930 Thronton Way 
                          Huntley, IL</CompanyAddress>
  <CompanyPhone>                          701-264-0316</CompanyPhone>
  <CompanyFax/>
  <CompanyEmail>               Davidfox9000@gmail.com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{C3FA0794-4ACD-E64D-BF87-7D5B7F60A608}tf16402467_win32.dotx</Template>
  <TotalTime>587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Fox</cp:lastModifiedBy>
  <cp:revision>5</cp:revision>
  <dcterms:created xsi:type="dcterms:W3CDTF">2023-08-15T20:30:00Z</dcterms:created>
  <dcterms:modified xsi:type="dcterms:W3CDTF">2023-09-27T16:41:00Z</dcterms:modified>
  <cp:category>Fox</cp:category>
</cp:coreProperties>
</file>